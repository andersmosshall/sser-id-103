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C84D93" w14:textId="287C58A6" w:rsidR="00067E68" w:rsidRPr="00067E68" w:rsidRDefault="00000000" w:rsidP="00CB6A9B">
      <w:pPr>
        <w:pStyle w:val="Rubrik2"/>
        <w:tabs>
          <w:tab w:val="left" w:pos="0"/>
        </w:tabs>
        <w:rPr>
          <w:sz w:val="20"/>
        </w:rPr>
      </w:pPr>
      <w:r>
        <w:rPr>
          <w:noProof/>
        </w:rPr>
        <w:pict w14:anchorId="22808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53.9pt;margin-top:-.6pt;width:112.5pt;height:60.05pt;z-index:251661312;mso-position-horizontal-relative:text;mso-position-vertical-relative:text;mso-width-relative:page;mso-height-relative:page">
            <v:imagedata r:id="rId8" o:title="logga_demo"/>
          </v:shape>
        </w:pict>
      </w:r>
      <w:r w:rsidR="00D41D10">
        <w:rPr>
          <w:noProof/>
          <w:lang w:eastAsia="sv-SE"/>
        </w:rPr>
        <w:t>TERMINSBETYG</w:t>
      </w:r>
    </w:p>
    <w:p w14:paraId="6C54BE37" w14:textId="77777777" w:rsidR="000C5E52" w:rsidRPr="00067E68" w:rsidRDefault="000C5E52" w:rsidP="00CB6A9B">
      <w:pPr>
        <w:pStyle w:val="Rubrik2"/>
        <w:tabs>
          <w:tab w:val="left" w:pos="0"/>
        </w:tabs>
        <w:rPr>
          <w:sz w:val="20"/>
        </w:rPr>
      </w:pPr>
      <w:r w:rsidRPr="00067E68">
        <w:rPr>
          <w:sz w:val="20"/>
        </w:rPr>
        <w:t xml:space="preserve">Grundskolan </w:t>
      </w:r>
    </w:p>
    <w:p w14:paraId="0A123E91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6"/>
        </w:rPr>
      </w:pPr>
      <w:r w:rsidRPr="00217112">
        <w:rPr>
          <w:b w:val="0"/>
          <w:sz w:val="16"/>
        </w:rPr>
        <w:br/>
        <w:t>Datum för utfärdande</w:t>
      </w:r>
    </w:p>
    <w:p w14:paraId="78F6FA71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2"/>
        </w:rPr>
      </w:pPr>
      <w:r>
        <w:rPr>
          <w:b w:val="0"/>
          <w:sz w:val="16"/>
        </w:rPr>
        <w:t>!datum!</w:t>
      </w:r>
    </w:p>
    <w:p w14:paraId="35F2C2FA" w14:textId="77777777" w:rsidR="000C5E52" w:rsidRPr="00217112" w:rsidRDefault="000C5E52" w:rsidP="000C5E52">
      <w:pPr>
        <w:pStyle w:val="Rubrik3"/>
        <w:tabs>
          <w:tab w:val="left" w:pos="0"/>
        </w:tabs>
        <w:jc w:val="left"/>
        <w:rPr>
          <w:b w:val="0"/>
          <w:sz w:val="16"/>
        </w:rPr>
      </w:pPr>
    </w:p>
    <w:p w14:paraId="03DBE552" w14:textId="5E953B80" w:rsidR="000C5E52" w:rsidRDefault="000C5E52" w:rsidP="000C5E52">
      <w:pPr>
        <w:rPr>
          <w:rFonts w:ascii="Arial" w:hAnsi="Arial" w:cs="Arial"/>
          <w:sz w:val="20"/>
          <w:szCs w:val="20"/>
        </w:rPr>
      </w:pPr>
    </w:p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564"/>
      </w:tblGrid>
      <w:tr w:rsidR="004D2ABF" w14:paraId="4FCCDD66" w14:textId="77777777" w:rsidTr="00DA067C">
        <w:trPr>
          <w:trHeight w:val="446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3DC0" w14:textId="17A106A6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!sgl!</w:t>
            </w:r>
          </w:p>
          <w:p w14:paraId="6AB4A7D2" w14:textId="27F387B6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</w:rPr>
              <w:t>!sg!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25E9" w14:textId="5B6368A2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!tl!</w:t>
            </w:r>
          </w:p>
          <w:p w14:paraId="2F9705F9" w14:textId="21E7A809" w:rsidR="004D2ABF" w:rsidRPr="00B9503C" w:rsidRDefault="00C64998" w:rsidP="004D2ABF">
            <w:pPr>
              <w:jc w:val="right"/>
              <w:rPr>
                <w:rFonts w:ascii="Arial" w:hAnsi="Arial"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sz w:val="20"/>
              </w:rPr>
              <w:t>!ti!</w:t>
            </w:r>
          </w:p>
        </w:tc>
      </w:tr>
      <w:tr w:rsidR="004D2ABF" w14:paraId="77C13757" w14:textId="77777777" w:rsidTr="00DA067C">
        <w:trPr>
          <w:trHeight w:val="446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0F098" w14:textId="77777777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 w:rsidRPr="00B9503C">
              <w:rPr>
                <w:rFonts w:ascii="Arial" w:hAnsi="Arial"/>
                <w:sz w:val="16"/>
                <w:szCs w:val="16"/>
              </w:rPr>
              <w:t>Skolenhet och huvudman</w:t>
            </w:r>
          </w:p>
          <w:p w14:paraId="2E41F846" w14:textId="1DDAE272" w:rsidR="004D2ABF" w:rsidRDefault="004D2ABF" w:rsidP="004D2ABF">
            <w:pPr>
              <w:snapToGri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0"/>
              </w:rPr>
              <w:t>!skola!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7382" w14:textId="77777777" w:rsidR="004D2ABF" w:rsidRPr="00B9503C" w:rsidRDefault="004D2ABF" w:rsidP="004D2ABF">
            <w:pPr>
              <w:rPr>
                <w:rFonts w:ascii="Arial" w:hAnsi="Arial"/>
                <w:sz w:val="16"/>
                <w:szCs w:val="16"/>
              </w:rPr>
            </w:pPr>
            <w:r w:rsidRPr="00B9503C">
              <w:rPr>
                <w:rFonts w:ascii="Arial" w:hAnsi="Arial"/>
                <w:sz w:val="16"/>
                <w:szCs w:val="16"/>
              </w:rPr>
              <w:t>Skolenhetskod</w:t>
            </w:r>
          </w:p>
          <w:p w14:paraId="33DE71D1" w14:textId="009CCC66" w:rsidR="004D2ABF" w:rsidRPr="005520B1" w:rsidRDefault="004D2ABF" w:rsidP="004D2ABF">
            <w:pPr>
              <w:pStyle w:val="Rubrik4"/>
              <w:numPr>
                <w:ilvl w:val="0"/>
                <w:numId w:val="0"/>
              </w:numPr>
              <w:jc w:val="right"/>
              <w:rPr>
                <w:sz w:val="24"/>
              </w:rPr>
            </w:pPr>
            <w:r>
              <w:rPr>
                <w:sz w:val="20"/>
              </w:rPr>
              <w:t>!sc!</w:t>
            </w:r>
          </w:p>
        </w:tc>
      </w:tr>
    </w:tbl>
    <w:p w14:paraId="25F927AC" w14:textId="4B5E2AF8" w:rsidR="000C5E52" w:rsidRDefault="000C5E52">
      <w:pPr>
        <w:rPr>
          <w:rFonts w:ascii="Arial" w:hAnsi="Arial"/>
          <w:sz w:val="16"/>
        </w:rPr>
      </w:pPr>
    </w:p>
    <w:p w14:paraId="74420C9F" w14:textId="27D39280" w:rsidR="00263C07" w:rsidRDefault="004D2ABF">
      <w:pPr>
        <w:rPr>
          <w:rFonts w:ascii="Arial" w:hAnsi="Arial"/>
          <w:sz w:val="16"/>
        </w:rPr>
      </w:pPr>
      <w:r>
        <w:rPr>
          <w:rFonts w:ascii="Arial" w:hAnsi="Arial" w:cs="Arial"/>
          <w:sz w:val="20"/>
          <w:szCs w:val="20"/>
        </w:rPr>
        <w:t>!gi!</w:t>
      </w:r>
    </w:p>
    <w:p w14:paraId="178D8B66" w14:textId="77777777" w:rsidR="00263C07" w:rsidRDefault="00263C07">
      <w:pPr>
        <w:rPr>
          <w:rFonts w:ascii="Arial" w:hAnsi="Arial"/>
          <w:sz w:val="16"/>
        </w:rPr>
      </w:pPr>
    </w:p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1938"/>
      </w:tblGrid>
      <w:tr w:rsidR="00C04F40" w14:paraId="7000B115" w14:textId="77777777" w:rsidTr="00CE65FB">
        <w:trPr>
          <w:trHeight w:val="446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1C95D" w14:textId="77777777" w:rsidR="006111C5" w:rsidRDefault="00C04F40" w:rsidP="00CE65FB">
            <w:pPr>
              <w:snapToGri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Efternamn, tilltalsnamn</w:t>
            </w:r>
          </w:p>
          <w:p w14:paraId="6273C3C1" w14:textId="0ED326BD" w:rsidR="00C04F40" w:rsidRDefault="000C5E52" w:rsidP="00CE65FB">
            <w:pPr>
              <w:snapToGrid w:val="0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</w:rPr>
              <w:t>!efternamn!</w:t>
            </w:r>
            <w:r w:rsidR="006E13C0">
              <w:rPr>
                <w:rFonts w:ascii="Arial" w:hAnsi="Arial"/>
              </w:rPr>
              <w:t>,</w:t>
            </w:r>
            <w:proofErr w:type="gramEnd"/>
            <w:r w:rsidR="006E13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!fornamn!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FD8D" w14:textId="77777777" w:rsidR="006111C5" w:rsidRDefault="00CE65FB" w:rsidP="00CE65FB">
            <w:pPr>
              <w:pStyle w:val="Rubrik4"/>
              <w:numPr>
                <w:ilvl w:val="0"/>
                <w:numId w:val="0"/>
              </w:numPr>
              <w:rPr>
                <w:sz w:val="16"/>
              </w:rPr>
            </w:pPr>
            <w:r>
              <w:rPr>
                <w:sz w:val="16"/>
              </w:rPr>
              <w:t>Personnummer</w:t>
            </w:r>
          </w:p>
          <w:p w14:paraId="0E29ADE4" w14:textId="6F16DEFA" w:rsidR="00C04F40" w:rsidRPr="005520B1" w:rsidRDefault="000C5E52" w:rsidP="00CE65FB">
            <w:pPr>
              <w:pStyle w:val="Rubrik4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!personnummer!</w:t>
            </w:r>
          </w:p>
        </w:tc>
      </w:tr>
    </w:tbl>
    <w:p w14:paraId="659667BD" w14:textId="77777777" w:rsidR="00A40E83" w:rsidRDefault="00A40E83"/>
    <w:tbl>
      <w:tblPr>
        <w:tblW w:w="93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6"/>
        <w:gridCol w:w="443"/>
        <w:gridCol w:w="709"/>
        <w:gridCol w:w="3544"/>
        <w:gridCol w:w="425"/>
        <w:gridCol w:w="662"/>
      </w:tblGrid>
      <w:tr w:rsidR="00966A7C" w14:paraId="3340D96A" w14:textId="77777777" w:rsidTr="000A7249"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616BA44" w14:textId="77777777" w:rsidR="003123D0" w:rsidRDefault="00217112" w:rsidP="00217112">
            <w:pPr>
              <w:snapToGrid w:val="0"/>
              <w:spacing w:before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Ämne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0F49F2A" w14:textId="77777777" w:rsidR="003123D0" w:rsidRPr="007D7CC1" w:rsidRDefault="003123D0" w:rsidP="001743D7">
            <w:pPr>
              <w:snapToGrid w:val="0"/>
              <w:spacing w:before="144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7D7CC1">
              <w:rPr>
                <w:rFonts w:ascii="Arial" w:hAnsi="Arial"/>
                <w:b/>
                <w:sz w:val="20"/>
                <w:szCs w:val="20"/>
              </w:rPr>
              <w:t>Betyg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EDA5" w14:textId="77777777" w:rsidR="003123D0" w:rsidRDefault="00217112" w:rsidP="00217112">
            <w:pPr>
              <w:snapToGrid w:val="0"/>
              <w:spacing w:before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Ämne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8F30" w14:textId="77777777" w:rsidR="003123D0" w:rsidRPr="007D7CC1" w:rsidRDefault="003123D0" w:rsidP="001743D7">
            <w:pPr>
              <w:snapToGrid w:val="0"/>
              <w:spacing w:before="144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7D7CC1">
              <w:rPr>
                <w:rFonts w:ascii="Arial" w:hAnsi="Arial"/>
                <w:b/>
                <w:sz w:val="20"/>
                <w:szCs w:val="20"/>
              </w:rPr>
              <w:t>Betyg</w:t>
            </w:r>
          </w:p>
        </w:tc>
      </w:tr>
      <w:tr w:rsidR="0016239E" w:rsidRPr="00201D2F" w14:paraId="5D225BCE" w14:textId="77777777" w:rsidTr="000A7249">
        <w:tc>
          <w:tcPr>
            <w:tcW w:w="3526" w:type="dxa"/>
            <w:tcBorders>
              <w:top w:val="single" w:sz="4" w:space="0" w:color="auto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9E17B18" w14:textId="77777777" w:rsidR="003123D0" w:rsidRDefault="00CE1273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C1B6A" w14:textId="77777777" w:rsidR="003123D0" w:rsidRPr="00B9503C" w:rsidRDefault="00CE1273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!A!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4873A" w14:textId="77777777" w:rsidR="003123D0" w:rsidRPr="00185306" w:rsidRDefault="00CE1273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 w:rsidRPr="00185306">
              <w:rPr>
                <w:b w:val="0"/>
                <w:sz w:val="16"/>
                <w:szCs w:val="16"/>
              </w:rPr>
              <w:t>!k1!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F48E1D" w14:textId="77777777" w:rsidR="003123D0" w:rsidRPr="00444BA9" w:rsidRDefault="0005798B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!a13!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FCEAC4" w14:textId="77777777" w:rsidR="003123D0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!M!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C74157" w14:textId="77777777" w:rsidR="003123D0" w:rsidRPr="00444BA9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!k13!</w:t>
            </w:r>
          </w:p>
        </w:tc>
      </w:tr>
      <w:tr w:rsidR="004B48C4" w:rsidRPr="00201D2F" w14:paraId="3D76955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A28C654" w14:textId="77777777" w:rsidR="004B48C4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4D4BD9" w14:textId="77777777" w:rsidR="004B48C4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!B!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39AAE" w14:textId="77777777" w:rsidR="004B48C4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31A654" w14:textId="77777777" w:rsidR="004B48C4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!a14!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C6C94B" w14:textId="77777777" w:rsidR="004B48C4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!N!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527D9" w14:textId="77777777" w:rsidR="004B48C4" w:rsidRPr="00444BA9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!k14!</w:t>
            </w:r>
          </w:p>
        </w:tc>
      </w:tr>
      <w:tr w:rsidR="004B48C4" w:rsidRPr="0005798B" w14:paraId="18B2EC86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94CC8FC" w14:textId="77777777" w:rsidR="004B48C4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!a3!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C727DD" w14:textId="77777777" w:rsidR="004B48C4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!C!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12B98" w14:textId="77777777" w:rsidR="004B48C4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!k3!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0225AF" w14:textId="77777777" w:rsidR="004B48C4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!a15!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6C7EA5" w14:textId="77777777" w:rsidR="004B48C4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!O!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435224" w14:textId="77777777" w:rsidR="004B48C4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 w:rsidRPr="0005798B">
              <w:rPr>
                <w:b w:val="0"/>
                <w:sz w:val="16"/>
                <w:szCs w:val="16"/>
              </w:rPr>
              <w:t>!k15!</w:t>
            </w:r>
          </w:p>
        </w:tc>
      </w:tr>
      <w:tr w:rsidR="007E5F29" w:rsidRPr="0005798B" w14:paraId="18AB6BD4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2328820F" w14:textId="77777777" w:rsidR="007E5F29" w:rsidRDefault="004407C0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!a4!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247D3" w14:textId="77777777" w:rsidR="007E5F29" w:rsidRPr="00197DFC" w:rsidRDefault="004407C0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!D!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5A4358" w14:textId="77777777" w:rsidR="007E5F29" w:rsidRPr="00185306" w:rsidRDefault="004407C0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!k4!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D64AB5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!a16!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FCBD06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!P!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C5CA8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!k16!</w:t>
            </w:r>
          </w:p>
        </w:tc>
      </w:tr>
      <w:tr w:rsidR="007E5F29" w:rsidRPr="0005798B" w14:paraId="53B61A2D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35472D8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!a5!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C67F3D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!E!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0C3EE6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!k5!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D5D214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!a17!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E8F88C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!Q!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3DDF0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!k17!</w:t>
            </w:r>
          </w:p>
        </w:tc>
      </w:tr>
      <w:tr w:rsidR="007E5F29" w:rsidRPr="0005798B" w14:paraId="2920733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C170FF6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!a6!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BFB26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!F!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ED625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!k6!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1A0E4D" w14:textId="77777777" w:rsidR="007E5F29" w:rsidRPr="00444BA9" w:rsidRDefault="0005798B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!a18!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A3770B" w14:textId="77777777" w:rsidR="007E5F29" w:rsidRPr="00444BA9" w:rsidRDefault="0005798B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!R!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A9705" w14:textId="77777777" w:rsidR="007E5F29" w:rsidRPr="0005798B" w:rsidRDefault="0005798B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!k18!</w:t>
            </w:r>
          </w:p>
        </w:tc>
      </w:tr>
      <w:tr w:rsidR="007E5F29" w:rsidRPr="0005798B" w14:paraId="6772A184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CF18529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!a7!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8E50DC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!G!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0CF07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!k7!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D327D7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!a19!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C5D50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!S!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84A9CA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!k19!</w:t>
            </w:r>
          </w:p>
        </w:tc>
      </w:tr>
      <w:tr w:rsidR="007E5F29" w:rsidRPr="0005798B" w14:paraId="13063251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33AB3DD0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!a8!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F2DE0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!H!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3FD800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!k8!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E2183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!a20!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686A32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!T!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BED535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!k20!</w:t>
            </w:r>
          </w:p>
        </w:tc>
      </w:tr>
      <w:tr w:rsidR="007E5F29" w:rsidRPr="0005798B" w14:paraId="00202D49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6FC4FBCE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!a9!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FCF862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!I!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1ACD4" w14:textId="77777777" w:rsidR="007E5F29" w:rsidRPr="00185306" w:rsidRDefault="00772674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!k9!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E02A24" w14:textId="77777777" w:rsidR="007E5F29" w:rsidRPr="00444BA9" w:rsidRDefault="00D5303C" w:rsidP="00F17EA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!a21!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D7AEC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!U!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219365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!k21!</w:t>
            </w:r>
          </w:p>
        </w:tc>
      </w:tr>
      <w:tr w:rsidR="007E5F29" w:rsidRPr="0005798B" w14:paraId="14997ECD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6D7607B5" w14:textId="77777777" w:rsidR="007E5F29" w:rsidRDefault="00772674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!a10!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2AD50" w14:textId="77777777" w:rsidR="007E5F29" w:rsidRPr="00197DFC" w:rsidRDefault="00772674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!J!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FC27C" w14:textId="77777777" w:rsidR="007E5F29" w:rsidRPr="00185306" w:rsidRDefault="00444BA9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!k10!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24E285" w14:textId="77777777" w:rsidR="007E5F29" w:rsidRPr="00444BA9" w:rsidRDefault="00D5303C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!a22!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2C921" w14:textId="77777777" w:rsidR="007E5F29" w:rsidRPr="00444BA9" w:rsidRDefault="00D5303C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!V!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AD566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!k22!</w:t>
            </w:r>
          </w:p>
        </w:tc>
      </w:tr>
      <w:tr w:rsidR="007E5F29" w:rsidRPr="0005798B" w14:paraId="1991BB6C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5FA242A8" w14:textId="77777777" w:rsidR="007E5F29" w:rsidRPr="00444BA9" w:rsidRDefault="00444BA9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!a11!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40C1B" w14:textId="77777777" w:rsidR="007E5F29" w:rsidRPr="00444BA9" w:rsidRDefault="00444BA9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!K!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16949" w14:textId="77777777" w:rsidR="007E5F29" w:rsidRPr="00444BA9" w:rsidRDefault="00444BA9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!k11!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20EA90" w14:textId="77777777" w:rsidR="007E5F29" w:rsidRPr="00444BA9" w:rsidRDefault="00D5303C" w:rsidP="001743D7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!a23!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D3765F" w14:textId="77777777" w:rsidR="007E5F29" w:rsidRPr="00444BA9" w:rsidRDefault="00D5303C" w:rsidP="001743D7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!X!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70EF1B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!k23!</w:t>
            </w:r>
          </w:p>
        </w:tc>
      </w:tr>
      <w:tr w:rsidR="007E5F29" w:rsidRPr="0005798B" w14:paraId="306FDB62" w14:textId="77777777" w:rsidTr="007934F1">
        <w:tc>
          <w:tcPr>
            <w:tcW w:w="352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auto"/>
            </w:tcBorders>
            <w:shd w:val="clear" w:color="auto" w:fill="auto"/>
          </w:tcPr>
          <w:p w14:paraId="06CFE532" w14:textId="77777777" w:rsidR="007E5F29" w:rsidRPr="00444BA9" w:rsidRDefault="00C74047" w:rsidP="003123D0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!a12!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86329" w14:textId="77777777" w:rsidR="007E5F29" w:rsidRPr="00444BA9" w:rsidRDefault="00C74047" w:rsidP="0016239E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!L!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11E59" w14:textId="77777777" w:rsidR="007E5F29" w:rsidRPr="00444BA9" w:rsidRDefault="00C74047" w:rsidP="0016239E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!k12!</w:t>
            </w:r>
          </w:p>
        </w:tc>
        <w:tc>
          <w:tcPr>
            <w:tcW w:w="3544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5F8F4" w14:textId="77777777" w:rsidR="007E5F29" w:rsidRPr="00444BA9" w:rsidRDefault="00D5303C" w:rsidP="001743D7">
            <w:pPr>
              <w:snapToGrid w:val="0"/>
              <w:spacing w:before="1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!a24!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7C5A18" w14:textId="77777777" w:rsidR="007E5F29" w:rsidRPr="00444BA9" w:rsidRDefault="00D5303C" w:rsidP="001743D7">
            <w:pPr>
              <w:pStyle w:val="Rubrik1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!Y!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9200F" w14:textId="77777777" w:rsidR="007E5F29" w:rsidRPr="0005798B" w:rsidRDefault="00D5303C" w:rsidP="00185306">
            <w:pPr>
              <w:pStyle w:val="Rubrik1"/>
              <w:tabs>
                <w:tab w:val="left" w:pos="0"/>
              </w:tabs>
              <w:snapToGrid w:val="0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!k24!</w:t>
            </w:r>
          </w:p>
        </w:tc>
      </w:tr>
      <w:tr w:rsidR="007E5F29" w:rsidRPr="00DF0156" w14:paraId="7A4B0A15" w14:textId="77777777" w:rsidTr="00067E68">
        <w:trPr>
          <w:trHeight w:val="1115"/>
        </w:trPr>
        <w:tc>
          <w:tcPr>
            <w:tcW w:w="9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2DC" w14:textId="77777777" w:rsidR="007E5F29" w:rsidRPr="00DF0156" w:rsidRDefault="007E5F29" w:rsidP="00E97BEB">
            <w:pPr>
              <w:snapToGrid w:val="0"/>
              <w:rPr>
                <w:rFonts w:ascii="Arial" w:hAnsi="Arial"/>
                <w:sz w:val="16"/>
                <w:szCs w:val="16"/>
              </w:rPr>
            </w:pPr>
            <w:r w:rsidRPr="00DF0156">
              <w:rPr>
                <w:rFonts w:ascii="Arial" w:hAnsi="Arial"/>
                <w:sz w:val="16"/>
                <w:szCs w:val="16"/>
              </w:rPr>
              <w:t>Noteringar</w:t>
            </w:r>
          </w:p>
          <w:p w14:paraId="08BA9DF9" w14:textId="77777777" w:rsidR="007E5F29" w:rsidRPr="00DF0156" w:rsidRDefault="002B5CD6" w:rsidP="00E97BEB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!noteringar!</w:t>
            </w:r>
          </w:p>
        </w:tc>
      </w:tr>
      <w:tr w:rsidR="00D41D10" w:rsidRPr="00DF0156" w14:paraId="7D38EB8B" w14:textId="77777777" w:rsidTr="00D41D10">
        <w:trPr>
          <w:trHeight w:val="462"/>
        </w:trPr>
        <w:tc>
          <w:tcPr>
            <w:tcW w:w="9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12F9" w14:textId="343CE125" w:rsidR="00D41D10" w:rsidRDefault="00D41D10" w:rsidP="00D41D10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!bsl!</w:t>
            </w:r>
          </w:p>
          <w:p w14:paraId="2EE75F1F" w14:textId="6DF2A250" w:rsidR="00D41D10" w:rsidRPr="00DF0156" w:rsidRDefault="00D41D10" w:rsidP="00D41D10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!bs!</w:t>
            </w:r>
          </w:p>
        </w:tc>
      </w:tr>
    </w:tbl>
    <w:p w14:paraId="2B4E0ECC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6C9A83D2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7EBFF5B6" w14:textId="4F277E6B" w:rsidR="00FF5908" w:rsidRPr="00FF5908" w:rsidRDefault="00263C07" w:rsidP="00FF590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!dokument_sign_label!</w:t>
      </w:r>
    </w:p>
    <w:p w14:paraId="25425303" w14:textId="77777777" w:rsidR="00FF5908" w:rsidRPr="00FF5908" w:rsidRDefault="00FF5908" w:rsidP="00FF5908">
      <w:pPr>
        <w:rPr>
          <w:rFonts w:ascii="Arial" w:hAnsi="Arial" w:cs="Arial"/>
          <w:sz w:val="20"/>
          <w:szCs w:val="20"/>
        </w:rPr>
      </w:pPr>
    </w:p>
    <w:p w14:paraId="7C77525C" w14:textId="77777777" w:rsidR="00FF5908" w:rsidRDefault="00FF5908" w:rsidP="00307F1A">
      <w:pPr>
        <w:spacing w:after="120"/>
        <w:rPr>
          <w:rFonts w:ascii="Arial" w:hAnsi="Arial" w:cs="Arial"/>
          <w:sz w:val="20"/>
          <w:szCs w:val="20"/>
        </w:rPr>
      </w:pPr>
      <w:r w:rsidRPr="00FF5908">
        <w:rPr>
          <w:rFonts w:ascii="Arial" w:hAnsi="Arial" w:cs="Arial"/>
          <w:sz w:val="20"/>
          <w:szCs w:val="20"/>
        </w:rPr>
        <w:t>________________________________________</w:t>
      </w:r>
    </w:p>
    <w:p w14:paraId="089F7D13" w14:textId="57EC2FC0" w:rsidR="005B54C7" w:rsidRPr="00966A7C" w:rsidRDefault="005B54C7" w:rsidP="00307F1A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!dokument_signer!</w:t>
      </w:r>
    </w:p>
    <w:p w14:paraId="698DF9DF" w14:textId="77777777" w:rsidR="00A65D89" w:rsidRDefault="00A65D89" w:rsidP="00FF5908">
      <w:pPr>
        <w:rPr>
          <w:rFonts w:ascii="Arial" w:hAnsi="Arial" w:cs="Arial"/>
          <w:sz w:val="20"/>
          <w:szCs w:val="20"/>
        </w:rPr>
      </w:pPr>
    </w:p>
    <w:p w14:paraId="06B7D428" w14:textId="77777777" w:rsidR="00A65D89" w:rsidRDefault="00A65D89" w:rsidP="00FF5908">
      <w:pPr>
        <w:rPr>
          <w:rFonts w:ascii="Arial" w:hAnsi="Arial" w:cs="Arial"/>
          <w:sz w:val="20"/>
          <w:szCs w:val="20"/>
        </w:rPr>
      </w:pPr>
    </w:p>
    <w:p w14:paraId="5552A479" w14:textId="483E846E" w:rsidR="00507222" w:rsidRDefault="004D2ABF" w:rsidP="0050722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!gfp1!</w:t>
      </w:r>
      <w:r w:rsidR="003D0206">
        <w:rPr>
          <w:rFonts w:ascii="Arial" w:hAnsi="Arial" w:cs="Arial"/>
          <w:sz w:val="16"/>
          <w:szCs w:val="16"/>
        </w:rPr>
        <w:t xml:space="preserve"> </w:t>
      </w:r>
    </w:p>
    <w:p w14:paraId="5E7C9AA9" w14:textId="77777777" w:rsidR="00A65D89" w:rsidRDefault="00A65D89" w:rsidP="00A65D89">
      <w:pPr>
        <w:rPr>
          <w:rFonts w:ascii="Arial" w:hAnsi="Arial" w:cs="Arial"/>
          <w:sz w:val="16"/>
          <w:szCs w:val="16"/>
        </w:rPr>
      </w:pPr>
    </w:p>
    <w:p w14:paraId="6D462407" w14:textId="77777777" w:rsidR="004B48C4" w:rsidRDefault="004B48C4" w:rsidP="00A65D89">
      <w:pPr>
        <w:rPr>
          <w:rFonts w:ascii="Arial" w:hAnsi="Arial" w:cs="Arial"/>
          <w:sz w:val="16"/>
          <w:szCs w:val="16"/>
        </w:rPr>
      </w:pPr>
    </w:p>
    <w:p w14:paraId="36E10A31" w14:textId="764254BE" w:rsidR="00A65D89" w:rsidRPr="00A65D89" w:rsidRDefault="004D2ABF" w:rsidP="00A65D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!gfp2!</w:t>
      </w:r>
    </w:p>
    <w:p w14:paraId="7250D822" w14:textId="66A026AA" w:rsidR="00A65D89" w:rsidRPr="00A65D89" w:rsidRDefault="004D2ABF" w:rsidP="00A65D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!gfp3!</w:t>
      </w:r>
    </w:p>
    <w:sectPr w:rsidR="00A65D89" w:rsidRPr="00A65D89" w:rsidSect="000C5E52">
      <w:pgSz w:w="11906" w:h="16838"/>
      <w:pgMar w:top="568" w:right="1417" w:bottom="1417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C148" w14:textId="77777777" w:rsidR="00031E6A" w:rsidRDefault="00031E6A">
      <w:r>
        <w:separator/>
      </w:r>
    </w:p>
  </w:endnote>
  <w:endnote w:type="continuationSeparator" w:id="0">
    <w:p w14:paraId="19D89FCB" w14:textId="77777777" w:rsidR="00031E6A" w:rsidRDefault="0003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07ED4" w14:textId="77777777" w:rsidR="00031E6A" w:rsidRDefault="00031E6A">
      <w:r>
        <w:separator/>
      </w:r>
    </w:p>
  </w:footnote>
  <w:footnote w:type="continuationSeparator" w:id="0">
    <w:p w14:paraId="41B13C9B" w14:textId="77777777" w:rsidR="00031E6A" w:rsidRDefault="00031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Rubri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Rubri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Rubri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Rubri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4216316">
    <w:abstractNumId w:val="0"/>
  </w:num>
  <w:num w:numId="2" w16cid:durableId="749423175">
    <w:abstractNumId w:val="0"/>
  </w:num>
  <w:num w:numId="3" w16cid:durableId="1867136029">
    <w:abstractNumId w:val="0"/>
  </w:num>
  <w:num w:numId="4" w16cid:durableId="1510292492">
    <w:abstractNumId w:val="0"/>
  </w:num>
  <w:num w:numId="5" w16cid:durableId="1668053192">
    <w:abstractNumId w:val="0"/>
  </w:num>
  <w:num w:numId="6" w16cid:durableId="730662088">
    <w:abstractNumId w:val="0"/>
  </w:num>
  <w:num w:numId="7" w16cid:durableId="1917785401">
    <w:abstractNumId w:val="0"/>
  </w:num>
  <w:num w:numId="8" w16cid:durableId="1070882740">
    <w:abstractNumId w:val="0"/>
  </w:num>
  <w:num w:numId="9" w16cid:durableId="876546596">
    <w:abstractNumId w:val="0"/>
  </w:num>
  <w:num w:numId="10" w16cid:durableId="1437672503">
    <w:abstractNumId w:val="0"/>
  </w:num>
  <w:num w:numId="11" w16cid:durableId="397439679">
    <w:abstractNumId w:val="0"/>
  </w:num>
  <w:num w:numId="12" w16cid:durableId="1309244989">
    <w:abstractNumId w:val="0"/>
  </w:num>
  <w:num w:numId="13" w16cid:durableId="71970347">
    <w:abstractNumId w:val="0"/>
  </w:num>
  <w:num w:numId="14" w16cid:durableId="1011839975">
    <w:abstractNumId w:val="0"/>
  </w:num>
  <w:num w:numId="15" w16cid:durableId="486289827">
    <w:abstractNumId w:val="0"/>
  </w:num>
  <w:num w:numId="16" w16cid:durableId="1946842226">
    <w:abstractNumId w:val="0"/>
  </w:num>
  <w:num w:numId="17" w16cid:durableId="905266762">
    <w:abstractNumId w:val="0"/>
  </w:num>
  <w:num w:numId="18" w16cid:durableId="65500884">
    <w:abstractNumId w:val="0"/>
  </w:num>
  <w:num w:numId="19" w16cid:durableId="701634649">
    <w:abstractNumId w:val="0"/>
  </w:num>
  <w:num w:numId="20" w16cid:durableId="1453786277">
    <w:abstractNumId w:val="0"/>
  </w:num>
  <w:num w:numId="21" w16cid:durableId="325398567">
    <w:abstractNumId w:val="0"/>
  </w:num>
  <w:num w:numId="22" w16cid:durableId="1374115691">
    <w:abstractNumId w:val="0"/>
  </w:num>
  <w:num w:numId="23" w16cid:durableId="1294366050">
    <w:abstractNumId w:val="0"/>
  </w:num>
  <w:num w:numId="24" w16cid:durableId="676805914">
    <w:abstractNumId w:val="0"/>
  </w:num>
  <w:num w:numId="25" w16cid:durableId="1211574211">
    <w:abstractNumId w:val="0"/>
  </w:num>
  <w:num w:numId="26" w16cid:durableId="757677635">
    <w:abstractNumId w:val="0"/>
  </w:num>
  <w:num w:numId="27" w16cid:durableId="685789989">
    <w:abstractNumId w:val="0"/>
  </w:num>
  <w:num w:numId="28" w16cid:durableId="1272470039">
    <w:abstractNumId w:val="0"/>
  </w:num>
  <w:num w:numId="29" w16cid:durableId="287930757">
    <w:abstractNumId w:val="0"/>
  </w:num>
  <w:num w:numId="30" w16cid:durableId="1401901628">
    <w:abstractNumId w:val="0"/>
  </w:num>
  <w:num w:numId="31" w16cid:durableId="21255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37"/>
    <w:rsid w:val="00000095"/>
    <w:rsid w:val="000277FB"/>
    <w:rsid w:val="00031E6A"/>
    <w:rsid w:val="0005179E"/>
    <w:rsid w:val="0005798B"/>
    <w:rsid w:val="00067E68"/>
    <w:rsid w:val="000742E4"/>
    <w:rsid w:val="00093C8B"/>
    <w:rsid w:val="000A7249"/>
    <w:rsid w:val="000B2D87"/>
    <w:rsid w:val="000C181E"/>
    <w:rsid w:val="000C5E52"/>
    <w:rsid w:val="000D281E"/>
    <w:rsid w:val="000D6A9D"/>
    <w:rsid w:val="000E0140"/>
    <w:rsid w:val="000F2C12"/>
    <w:rsid w:val="00111D55"/>
    <w:rsid w:val="00122E33"/>
    <w:rsid w:val="00123BFD"/>
    <w:rsid w:val="0013461E"/>
    <w:rsid w:val="0013530B"/>
    <w:rsid w:val="0016110E"/>
    <w:rsid w:val="0016239E"/>
    <w:rsid w:val="001743D7"/>
    <w:rsid w:val="00181F88"/>
    <w:rsid w:val="001832F4"/>
    <w:rsid w:val="00185306"/>
    <w:rsid w:val="00197DFC"/>
    <w:rsid w:val="001C35B7"/>
    <w:rsid w:val="001E4881"/>
    <w:rsid w:val="00201D2F"/>
    <w:rsid w:val="0020626A"/>
    <w:rsid w:val="00206C7C"/>
    <w:rsid w:val="00217112"/>
    <w:rsid w:val="002404D1"/>
    <w:rsid w:val="002464EB"/>
    <w:rsid w:val="00263C07"/>
    <w:rsid w:val="00295214"/>
    <w:rsid w:val="002A3135"/>
    <w:rsid w:val="002A5521"/>
    <w:rsid w:val="002B512D"/>
    <w:rsid w:val="002B5CD6"/>
    <w:rsid w:val="002B75F9"/>
    <w:rsid w:val="002C03E2"/>
    <w:rsid w:val="00307F1A"/>
    <w:rsid w:val="003123D0"/>
    <w:rsid w:val="0034498B"/>
    <w:rsid w:val="00350891"/>
    <w:rsid w:val="00357848"/>
    <w:rsid w:val="00363D75"/>
    <w:rsid w:val="00367CA4"/>
    <w:rsid w:val="003744A7"/>
    <w:rsid w:val="003867EC"/>
    <w:rsid w:val="0039123E"/>
    <w:rsid w:val="003A2E93"/>
    <w:rsid w:val="003A67C2"/>
    <w:rsid w:val="003C6237"/>
    <w:rsid w:val="003C7030"/>
    <w:rsid w:val="003D0206"/>
    <w:rsid w:val="003D5B18"/>
    <w:rsid w:val="003E21EA"/>
    <w:rsid w:val="003E57B3"/>
    <w:rsid w:val="003F3F79"/>
    <w:rsid w:val="00402D12"/>
    <w:rsid w:val="00412796"/>
    <w:rsid w:val="00412D07"/>
    <w:rsid w:val="00435317"/>
    <w:rsid w:val="004407C0"/>
    <w:rsid w:val="00444BA9"/>
    <w:rsid w:val="00446738"/>
    <w:rsid w:val="0046520D"/>
    <w:rsid w:val="00471D33"/>
    <w:rsid w:val="00496E3F"/>
    <w:rsid w:val="004A1A2A"/>
    <w:rsid w:val="004B48C4"/>
    <w:rsid w:val="004C2CBE"/>
    <w:rsid w:val="004D2ABF"/>
    <w:rsid w:val="004E75BF"/>
    <w:rsid w:val="00507222"/>
    <w:rsid w:val="00526AC8"/>
    <w:rsid w:val="005300FB"/>
    <w:rsid w:val="005520B1"/>
    <w:rsid w:val="005578F0"/>
    <w:rsid w:val="00565860"/>
    <w:rsid w:val="005668D6"/>
    <w:rsid w:val="0057640F"/>
    <w:rsid w:val="00591196"/>
    <w:rsid w:val="00593CDB"/>
    <w:rsid w:val="005B54C7"/>
    <w:rsid w:val="005B6D13"/>
    <w:rsid w:val="005C5A5E"/>
    <w:rsid w:val="005E5CC1"/>
    <w:rsid w:val="00605EB4"/>
    <w:rsid w:val="006111C5"/>
    <w:rsid w:val="00650459"/>
    <w:rsid w:val="00656013"/>
    <w:rsid w:val="0065604E"/>
    <w:rsid w:val="0065618B"/>
    <w:rsid w:val="00672EBD"/>
    <w:rsid w:val="006A5352"/>
    <w:rsid w:val="006B3706"/>
    <w:rsid w:val="006C28E3"/>
    <w:rsid w:val="006D7788"/>
    <w:rsid w:val="006E13C0"/>
    <w:rsid w:val="006E4196"/>
    <w:rsid w:val="0070410D"/>
    <w:rsid w:val="00731EE0"/>
    <w:rsid w:val="00740D45"/>
    <w:rsid w:val="00751C0D"/>
    <w:rsid w:val="00764228"/>
    <w:rsid w:val="0076550C"/>
    <w:rsid w:val="00772674"/>
    <w:rsid w:val="00785376"/>
    <w:rsid w:val="007934F1"/>
    <w:rsid w:val="00793546"/>
    <w:rsid w:val="007A62A3"/>
    <w:rsid w:val="007A75E3"/>
    <w:rsid w:val="007D01E3"/>
    <w:rsid w:val="007D3263"/>
    <w:rsid w:val="007D4BAF"/>
    <w:rsid w:val="007D7CC1"/>
    <w:rsid w:val="007E5F29"/>
    <w:rsid w:val="007E7F2A"/>
    <w:rsid w:val="008120A4"/>
    <w:rsid w:val="00823C00"/>
    <w:rsid w:val="00845666"/>
    <w:rsid w:val="00866A9A"/>
    <w:rsid w:val="00893310"/>
    <w:rsid w:val="008A1C86"/>
    <w:rsid w:val="008B4DE9"/>
    <w:rsid w:val="008D6F60"/>
    <w:rsid w:val="008E12D6"/>
    <w:rsid w:val="008F6A7C"/>
    <w:rsid w:val="00932D20"/>
    <w:rsid w:val="00936FD5"/>
    <w:rsid w:val="00946E9C"/>
    <w:rsid w:val="00952F8B"/>
    <w:rsid w:val="00966A7C"/>
    <w:rsid w:val="009742A2"/>
    <w:rsid w:val="00974652"/>
    <w:rsid w:val="0098280A"/>
    <w:rsid w:val="0098339E"/>
    <w:rsid w:val="009A39FB"/>
    <w:rsid w:val="009C0C84"/>
    <w:rsid w:val="009F52F3"/>
    <w:rsid w:val="00A34125"/>
    <w:rsid w:val="00A40E83"/>
    <w:rsid w:val="00A51FF8"/>
    <w:rsid w:val="00A62498"/>
    <w:rsid w:val="00A65D89"/>
    <w:rsid w:val="00A819F9"/>
    <w:rsid w:val="00AB69B2"/>
    <w:rsid w:val="00AD3888"/>
    <w:rsid w:val="00AF08E7"/>
    <w:rsid w:val="00AF1321"/>
    <w:rsid w:val="00B027AB"/>
    <w:rsid w:val="00B111A6"/>
    <w:rsid w:val="00B11CB7"/>
    <w:rsid w:val="00B1248F"/>
    <w:rsid w:val="00B324B8"/>
    <w:rsid w:val="00B37C7E"/>
    <w:rsid w:val="00B7775D"/>
    <w:rsid w:val="00B9503C"/>
    <w:rsid w:val="00B9731E"/>
    <w:rsid w:val="00BA404F"/>
    <w:rsid w:val="00BC119C"/>
    <w:rsid w:val="00BE4963"/>
    <w:rsid w:val="00BE6D97"/>
    <w:rsid w:val="00BF08B6"/>
    <w:rsid w:val="00C02BB8"/>
    <w:rsid w:val="00C03B92"/>
    <w:rsid w:val="00C04F40"/>
    <w:rsid w:val="00C2752B"/>
    <w:rsid w:val="00C4244B"/>
    <w:rsid w:val="00C64998"/>
    <w:rsid w:val="00C7098D"/>
    <w:rsid w:val="00C74047"/>
    <w:rsid w:val="00CA285C"/>
    <w:rsid w:val="00CB1ECB"/>
    <w:rsid w:val="00CC6692"/>
    <w:rsid w:val="00CE1273"/>
    <w:rsid w:val="00CE3539"/>
    <w:rsid w:val="00CE65FB"/>
    <w:rsid w:val="00CF3A2D"/>
    <w:rsid w:val="00CF57F7"/>
    <w:rsid w:val="00D00F62"/>
    <w:rsid w:val="00D0456D"/>
    <w:rsid w:val="00D1322B"/>
    <w:rsid w:val="00D139F2"/>
    <w:rsid w:val="00D2281C"/>
    <w:rsid w:val="00D33FCD"/>
    <w:rsid w:val="00D357BE"/>
    <w:rsid w:val="00D41D10"/>
    <w:rsid w:val="00D426D0"/>
    <w:rsid w:val="00D46B09"/>
    <w:rsid w:val="00D52C21"/>
    <w:rsid w:val="00D5303C"/>
    <w:rsid w:val="00D54ECD"/>
    <w:rsid w:val="00D62AE2"/>
    <w:rsid w:val="00DA067C"/>
    <w:rsid w:val="00DB4465"/>
    <w:rsid w:val="00DC2A87"/>
    <w:rsid w:val="00DF0156"/>
    <w:rsid w:val="00DF1E59"/>
    <w:rsid w:val="00DF3FC2"/>
    <w:rsid w:val="00DF4345"/>
    <w:rsid w:val="00E23132"/>
    <w:rsid w:val="00E279E7"/>
    <w:rsid w:val="00E316C5"/>
    <w:rsid w:val="00E32931"/>
    <w:rsid w:val="00E32E43"/>
    <w:rsid w:val="00E33568"/>
    <w:rsid w:val="00E37DE0"/>
    <w:rsid w:val="00E5143E"/>
    <w:rsid w:val="00E5278B"/>
    <w:rsid w:val="00E67646"/>
    <w:rsid w:val="00E81B3E"/>
    <w:rsid w:val="00E97BEB"/>
    <w:rsid w:val="00EB62F4"/>
    <w:rsid w:val="00EC6F00"/>
    <w:rsid w:val="00ED3B19"/>
    <w:rsid w:val="00F24F58"/>
    <w:rsid w:val="00F30D90"/>
    <w:rsid w:val="00F36861"/>
    <w:rsid w:val="00F65E30"/>
    <w:rsid w:val="00F70EE7"/>
    <w:rsid w:val="00F71E6C"/>
    <w:rsid w:val="00F80A0F"/>
    <w:rsid w:val="00F9499D"/>
    <w:rsid w:val="00F95F18"/>
    <w:rsid w:val="00FA0AD3"/>
    <w:rsid w:val="00FA1B98"/>
    <w:rsid w:val="00FA2AED"/>
    <w:rsid w:val="00FA51B3"/>
    <w:rsid w:val="00FA5AF1"/>
    <w:rsid w:val="00FB78E1"/>
    <w:rsid w:val="00FD6D38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B8BAFCE"/>
  <w15:docId w15:val="{427B7CA3-848F-4B37-B048-00C46CF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6738"/>
    <w:pPr>
      <w:suppressAutoHyphens/>
    </w:pPr>
    <w:rPr>
      <w:sz w:val="24"/>
      <w:szCs w:val="24"/>
      <w:lang w:eastAsia="ar-SA"/>
    </w:rPr>
  </w:style>
  <w:style w:type="paragraph" w:styleId="Rubrik1">
    <w:name w:val="heading 1"/>
    <w:basedOn w:val="Normal"/>
    <w:next w:val="Normal"/>
    <w:link w:val="Rubrik1Char"/>
    <w:qFormat/>
    <w:rsid w:val="00446738"/>
    <w:pPr>
      <w:keepNext/>
      <w:numPr>
        <w:numId w:val="1"/>
      </w:numPr>
      <w:spacing w:before="144"/>
      <w:outlineLvl w:val="0"/>
    </w:pPr>
    <w:rPr>
      <w:rFonts w:ascii="Arial" w:hAnsi="Arial"/>
      <w:b/>
      <w:sz w:val="20"/>
    </w:rPr>
  </w:style>
  <w:style w:type="paragraph" w:styleId="Rubrik2">
    <w:name w:val="heading 2"/>
    <w:basedOn w:val="Normal"/>
    <w:next w:val="Normal"/>
    <w:qFormat/>
    <w:rsid w:val="00446738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qFormat/>
    <w:rsid w:val="00446738"/>
    <w:pPr>
      <w:keepNext/>
      <w:numPr>
        <w:ilvl w:val="2"/>
        <w:numId w:val="1"/>
      </w:numPr>
      <w:jc w:val="right"/>
      <w:outlineLvl w:val="2"/>
    </w:pPr>
    <w:rPr>
      <w:rFonts w:ascii="Arial" w:hAnsi="Arial"/>
      <w:b/>
    </w:rPr>
  </w:style>
  <w:style w:type="paragraph" w:styleId="Rubrik4">
    <w:name w:val="heading 4"/>
    <w:basedOn w:val="Normal"/>
    <w:next w:val="Normal"/>
    <w:qFormat/>
    <w:rsid w:val="00446738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tandardstycketeckensnitt3">
    <w:name w:val="Standardstycketeckensnitt3"/>
    <w:rsid w:val="00446738"/>
  </w:style>
  <w:style w:type="character" w:customStyle="1" w:styleId="Absatz-Standardschriftart">
    <w:name w:val="Absatz-Standardschriftart"/>
    <w:rsid w:val="00446738"/>
  </w:style>
  <w:style w:type="character" w:customStyle="1" w:styleId="WW-Absatz-Standardschriftart">
    <w:name w:val="WW-Absatz-Standardschriftart"/>
    <w:rsid w:val="00446738"/>
  </w:style>
  <w:style w:type="character" w:customStyle="1" w:styleId="WW-Absatz-Standardschriftart1">
    <w:name w:val="WW-Absatz-Standardschriftart1"/>
    <w:rsid w:val="00446738"/>
  </w:style>
  <w:style w:type="character" w:customStyle="1" w:styleId="WW-Absatz-Standardschriftart11">
    <w:name w:val="WW-Absatz-Standardschriftart11"/>
    <w:rsid w:val="00446738"/>
  </w:style>
  <w:style w:type="character" w:customStyle="1" w:styleId="WW-Absatz-Standardschriftart111">
    <w:name w:val="WW-Absatz-Standardschriftart111"/>
    <w:rsid w:val="00446738"/>
  </w:style>
  <w:style w:type="character" w:customStyle="1" w:styleId="Standardstycketeckensnitt2">
    <w:name w:val="Standardstycketeckensnitt2"/>
    <w:rsid w:val="00446738"/>
  </w:style>
  <w:style w:type="character" w:customStyle="1" w:styleId="WW-Standardstycketeckensnitt">
    <w:name w:val="WW-Standardstycketeckensnitt"/>
    <w:rsid w:val="00446738"/>
  </w:style>
  <w:style w:type="character" w:customStyle="1" w:styleId="WW-Absatz-Standardschriftart1111">
    <w:name w:val="WW-Absatz-Standardschriftart1111"/>
    <w:rsid w:val="00446738"/>
  </w:style>
  <w:style w:type="character" w:customStyle="1" w:styleId="WW-Absatz-Standardschriftart11111">
    <w:name w:val="WW-Absatz-Standardschriftart11111"/>
    <w:rsid w:val="00446738"/>
  </w:style>
  <w:style w:type="character" w:customStyle="1" w:styleId="WW-Absatz-Standardschriftart111111">
    <w:name w:val="WW-Absatz-Standardschriftart111111"/>
    <w:rsid w:val="00446738"/>
  </w:style>
  <w:style w:type="character" w:customStyle="1" w:styleId="WW-Absatz-Standardschriftart1111111">
    <w:name w:val="WW-Absatz-Standardschriftart1111111"/>
    <w:rsid w:val="00446738"/>
  </w:style>
  <w:style w:type="character" w:customStyle="1" w:styleId="Standardstycketeckensnitt1">
    <w:name w:val="Standardstycketeckensnitt1"/>
    <w:rsid w:val="00446738"/>
  </w:style>
  <w:style w:type="character" w:customStyle="1" w:styleId="Numreringstecken">
    <w:name w:val="Numreringstecken"/>
    <w:rsid w:val="00446738"/>
  </w:style>
  <w:style w:type="paragraph" w:customStyle="1" w:styleId="Rubrik10">
    <w:name w:val="Rubrik1"/>
    <w:basedOn w:val="Normal"/>
    <w:next w:val="Brdtext"/>
    <w:rsid w:val="004467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Normal"/>
    <w:rsid w:val="00446738"/>
    <w:pPr>
      <w:spacing w:after="120"/>
    </w:pPr>
  </w:style>
  <w:style w:type="paragraph" w:styleId="Lista">
    <w:name w:val="List"/>
    <w:basedOn w:val="Brdtext"/>
    <w:rsid w:val="00446738"/>
    <w:rPr>
      <w:rFonts w:cs="Tahoma"/>
    </w:rPr>
  </w:style>
  <w:style w:type="paragraph" w:customStyle="1" w:styleId="Bildtext">
    <w:name w:val="Bildtext"/>
    <w:basedOn w:val="Normal"/>
    <w:rsid w:val="00446738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446738"/>
    <w:pPr>
      <w:suppressLineNumbers/>
    </w:pPr>
    <w:rPr>
      <w:rFonts w:cs="Tahoma"/>
    </w:rPr>
  </w:style>
  <w:style w:type="paragraph" w:customStyle="1" w:styleId="verskrift">
    <w:name w:val="Överskrift"/>
    <w:basedOn w:val="Normal"/>
    <w:next w:val="Brdtext"/>
    <w:rsid w:val="0044673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Vanligaarbetsblad">
    <w:name w:val="Vanliga arbetsblad"/>
    <w:basedOn w:val="Normal"/>
    <w:rsid w:val="00446738"/>
    <w:pPr>
      <w:jc w:val="both"/>
    </w:pPr>
    <w:rPr>
      <w:rFonts w:ascii="Arial" w:hAnsi="Arial"/>
      <w:sz w:val="28"/>
    </w:rPr>
  </w:style>
  <w:style w:type="paragraph" w:styleId="Sidhuvud">
    <w:name w:val="header"/>
    <w:basedOn w:val="Normal"/>
    <w:rsid w:val="0044673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46738"/>
    <w:pPr>
      <w:tabs>
        <w:tab w:val="center" w:pos="4536"/>
        <w:tab w:val="right" w:pos="9072"/>
      </w:tabs>
    </w:pPr>
  </w:style>
  <w:style w:type="paragraph" w:customStyle="1" w:styleId="Tabellinnehll">
    <w:name w:val="Tabellinnehåll"/>
    <w:basedOn w:val="Normal"/>
    <w:rsid w:val="00446738"/>
    <w:pPr>
      <w:suppressLineNumbers/>
    </w:pPr>
  </w:style>
  <w:style w:type="paragraph" w:customStyle="1" w:styleId="Tabellverskrift">
    <w:name w:val="Tabellöverskrift"/>
    <w:basedOn w:val="Tabellinnehll"/>
    <w:rsid w:val="00446738"/>
    <w:pPr>
      <w:jc w:val="center"/>
    </w:pPr>
    <w:rPr>
      <w:b/>
      <w:bCs/>
    </w:rPr>
  </w:style>
  <w:style w:type="paragraph" w:styleId="Ballongtext">
    <w:name w:val="Balloon Text"/>
    <w:basedOn w:val="Normal"/>
    <w:rsid w:val="00446738"/>
    <w:rPr>
      <w:rFonts w:ascii="Tahoma" w:hAnsi="Tahoma" w:cs="Tahoma"/>
      <w:sz w:val="16"/>
      <w:szCs w:val="16"/>
    </w:rPr>
  </w:style>
  <w:style w:type="paragraph" w:customStyle="1" w:styleId="Tabellrubrik">
    <w:name w:val="Tabellrubrik"/>
    <w:basedOn w:val="Tabellinnehll"/>
    <w:rsid w:val="00446738"/>
    <w:pPr>
      <w:jc w:val="center"/>
    </w:pPr>
    <w:rPr>
      <w:b/>
      <w:bCs/>
    </w:rPr>
  </w:style>
  <w:style w:type="paragraph" w:styleId="Liststycke">
    <w:name w:val="List Paragraph"/>
    <w:basedOn w:val="Normal"/>
    <w:uiPriority w:val="34"/>
    <w:qFormat/>
    <w:rsid w:val="00FF5908"/>
    <w:pPr>
      <w:ind w:left="720"/>
      <w:contextualSpacing/>
    </w:pPr>
  </w:style>
  <w:style w:type="table" w:styleId="Tabellrutnt">
    <w:name w:val="Table Grid"/>
    <w:basedOn w:val="Normaltabell"/>
    <w:rsid w:val="00FD6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rsid w:val="00E97BEB"/>
    <w:rPr>
      <w:rFonts w:ascii="Arial" w:hAnsi="Arial"/>
      <w:b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are.BroskolanSO\Downloads\Utkast%20terminsbety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04A8-A4FB-4A47-A273-E1D33A44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Utkast terminsbetyg.dotx</Template>
  <TotalTime>1</TotalTime>
  <Pages>1</Pages>
  <Words>121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Efternamn, tilltalsnamn                                                                                                                      Personnummer</vt:lpstr>
      <vt:lpstr>Efternamn, tilltalsnamn                                                                                                                      Personnummer</vt:lpstr>
    </vt:vector>
  </TitlesOfParts>
  <Company>Hewlett-Packard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Efternamn, tilltalsnamn                                                                                                                      Personnummer</dc:title>
  <dc:creator>Simple School Reports</dc:creator>
  <cp:lastModifiedBy>Anders Mosshäll</cp:lastModifiedBy>
  <cp:revision>3</cp:revision>
  <cp:lastPrinted>2015-06-09T17:18:00Z</cp:lastPrinted>
  <dcterms:created xsi:type="dcterms:W3CDTF">2024-06-23T07:22:00Z</dcterms:created>
  <dcterms:modified xsi:type="dcterms:W3CDTF">2024-12-18T16:40:00Z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-436845719</vt:i4>
  </property>
  <property fmtid="{D5CDD505-2E9C-101B-9397-08002B2CF9AE}" pid="3" name="_AuthorEmail">
    <vt:lpwstr>birgitta.angerbjorn@spray.se</vt:lpwstr>
  </property>
  <property fmtid="{D5CDD505-2E9C-101B-9397-08002B2CF9AE}" pid="4" name="_AuthorEmailDisplayName">
    <vt:lpwstr>Birgitta Angerbjörn</vt:lpwstr>
  </property>
  <property fmtid="{D5CDD505-2E9C-101B-9397-08002B2CF9AE}" pid="5" name="_EmailSubject">
    <vt:lpwstr>Terminsbetyg</vt:lpwstr>
  </property>
  <property fmtid="{D5CDD505-2E9C-101B-9397-08002B2CF9AE}" pid="6" name="_ReviewingToolsShownOnce">
    <vt:lpwstr/>
  </property>
</Properties>
</file>