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EC829" w14:textId="77777777" w:rsidR="00267E06" w:rsidRPr="005B311E" w:rsidRDefault="00267E06" w:rsidP="00666FD9">
      <w:pPr>
        <w:pStyle w:val="Brd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30"/>
          <w:tab w:val="left" w:pos="8444"/>
        </w:tabs>
        <w:ind w:left="142"/>
        <w:rPr>
          <w:rFonts w:ascii="Garamond" w:hAnsi="Garamond" w:cs="Garamond"/>
          <w:sz w:val="22"/>
          <w:szCs w:val="24"/>
        </w:rPr>
      </w:pPr>
      <w:r w:rsidRPr="005B311E">
        <w:rPr>
          <w:rFonts w:ascii="Garamond" w:hAnsi="Garamond" w:cs="Garamond"/>
          <w:sz w:val="20"/>
          <w:szCs w:val="24"/>
        </w:rPr>
        <w:t>Elevens namn:</w:t>
      </w:r>
      <w:r>
        <w:rPr>
          <w:rFonts w:ascii="Garamond" w:hAnsi="Garamond" w:cs="Garamond"/>
          <w:sz w:val="20"/>
          <w:szCs w:val="24"/>
        </w:rPr>
        <w:t xml:space="preserve"> </w:t>
      </w:r>
      <w:r w:rsidR="00565E16">
        <w:rPr>
          <w:rFonts w:ascii="Garamond" w:hAnsi="Garamond" w:cs="Garamond"/>
          <w:sz w:val="20"/>
          <w:szCs w:val="24"/>
        </w:rPr>
        <w:t>!namn!</w:t>
      </w:r>
      <w:r>
        <w:rPr>
          <w:rFonts w:ascii="Garamond" w:hAnsi="Garamond" w:cs="Garamond"/>
          <w:sz w:val="20"/>
          <w:szCs w:val="20"/>
        </w:rPr>
        <w:tab/>
      </w:r>
      <w:r w:rsidR="00565E16">
        <w:rPr>
          <w:rFonts w:ascii="Garamond" w:hAnsi="Garamond" w:cs="Garamond"/>
          <w:sz w:val="20"/>
          <w:szCs w:val="20"/>
        </w:rPr>
        <w:tab/>
      </w:r>
      <w:r w:rsidR="00565E16">
        <w:rPr>
          <w:rFonts w:ascii="Garamond" w:hAnsi="Garamond" w:cs="Garamond"/>
          <w:sz w:val="20"/>
          <w:szCs w:val="20"/>
        </w:rPr>
        <w:tab/>
      </w:r>
      <w:r w:rsidRPr="0042142B">
        <w:rPr>
          <w:rFonts w:ascii="Garamond" w:hAnsi="Garamond" w:cs="Garamond"/>
          <w:sz w:val="20"/>
          <w:szCs w:val="20"/>
        </w:rPr>
        <w:t xml:space="preserve">Årskurs: </w:t>
      </w:r>
      <w:r w:rsidR="00565E16">
        <w:rPr>
          <w:rFonts w:ascii="Garamond" w:hAnsi="Garamond" w:cs="Garamond"/>
          <w:sz w:val="20"/>
          <w:szCs w:val="20"/>
        </w:rPr>
        <w:t>!ak!</w:t>
      </w:r>
      <w:r>
        <w:rPr>
          <w:rFonts w:ascii="Garamond" w:hAnsi="Garamond" w:cs="Garamond"/>
          <w:sz w:val="20"/>
          <w:szCs w:val="20"/>
        </w:rPr>
        <w:t xml:space="preserve">   </w:t>
      </w:r>
      <w:r>
        <w:rPr>
          <w:color w:val="73BB6A"/>
        </w:rPr>
        <w:t>* utifrån elevens aktuella årskurs</w:t>
      </w:r>
    </w:p>
    <w:tbl>
      <w:tblPr>
        <w:tblW w:w="0" w:type="auto"/>
        <w:tblInd w:w="13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987"/>
        <w:gridCol w:w="1006"/>
        <w:gridCol w:w="1267"/>
        <w:gridCol w:w="4111"/>
      </w:tblGrid>
      <w:tr w:rsidR="00267E06" w14:paraId="4F0C200D" w14:textId="77777777" w:rsidTr="00694C11">
        <w:trPr>
          <w:trHeight w:val="659"/>
        </w:trPr>
        <w:tc>
          <w:tcPr>
            <w:tcW w:w="2835" w:type="dxa"/>
            <w:vMerge w:val="restart"/>
            <w:tcBorders>
              <w:top w:val="single" w:sz="8" w:space="0" w:color="80B65D"/>
              <w:left w:val="single" w:sz="8" w:space="0" w:color="80B65D"/>
              <w:bottom w:val="single" w:sz="8" w:space="0" w:color="80B65D"/>
              <w:right w:val="single" w:sz="4" w:space="0" w:color="FFFFFF"/>
            </w:tcBorders>
            <w:shd w:val="solid" w:color="80B65D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1AE3A" w14:textId="77777777" w:rsidR="00267E06" w:rsidRPr="000C70BF" w:rsidRDefault="00267E06">
            <w:pPr>
              <w:pStyle w:val="Brdluftver"/>
              <w:jc w:val="center"/>
              <w:rPr>
                <w:rStyle w:val="Fetbrd"/>
                <w:rFonts w:ascii="Arial" w:hAnsi="Arial" w:cs="Arial"/>
                <w:b/>
                <w:bCs/>
                <w:color w:val="FFFFFF"/>
                <w:sz w:val="28"/>
                <w:szCs w:val="28"/>
              </w:rPr>
            </w:pPr>
          </w:p>
          <w:p w14:paraId="1895BF0A" w14:textId="77777777" w:rsidR="00267E06" w:rsidRPr="000C70BF" w:rsidRDefault="00267E06">
            <w:pPr>
              <w:pStyle w:val="Brdluftver"/>
              <w:jc w:val="center"/>
              <w:rPr>
                <w:rFonts w:ascii="Arial" w:hAnsi="Arial" w:cs="Arial"/>
              </w:rPr>
            </w:pPr>
            <w:r w:rsidRPr="000C70BF">
              <w:rPr>
                <w:rStyle w:val="Fetbrd"/>
                <w:rFonts w:ascii="Arial" w:hAnsi="Arial" w:cs="Arial"/>
                <w:bCs/>
                <w:color w:val="FFFFFF"/>
                <w:sz w:val="24"/>
                <w:szCs w:val="28"/>
              </w:rPr>
              <w:t>Ämne</w:t>
            </w:r>
          </w:p>
        </w:tc>
        <w:tc>
          <w:tcPr>
            <w:tcW w:w="3260" w:type="dxa"/>
            <w:gridSpan w:val="3"/>
            <w:tcBorders>
              <w:top w:val="single" w:sz="8" w:space="0" w:color="80B65D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solid" w:color="80B65D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E9F8D" w14:textId="77777777" w:rsidR="00267E06" w:rsidRPr="000C70BF" w:rsidRDefault="00267E06">
            <w:pPr>
              <w:pStyle w:val="Brdluftver"/>
              <w:suppressAutoHyphens/>
              <w:jc w:val="center"/>
              <w:rPr>
                <w:rStyle w:val="Fetbrd"/>
                <w:rFonts w:ascii="Arial" w:hAnsi="Arial" w:cs="Arial"/>
                <w:bCs/>
                <w:color w:val="FFFFFF"/>
                <w:sz w:val="20"/>
                <w:szCs w:val="22"/>
              </w:rPr>
            </w:pPr>
            <w:r w:rsidRPr="000C70BF">
              <w:rPr>
                <w:rStyle w:val="Fetbrd"/>
                <w:rFonts w:ascii="Arial" w:hAnsi="Arial" w:cs="Arial"/>
                <w:bCs/>
                <w:color w:val="FFFFFF"/>
                <w:sz w:val="20"/>
                <w:szCs w:val="22"/>
              </w:rPr>
              <w:t>Elevens kunskapsutveckling</w:t>
            </w:r>
          </w:p>
          <w:p w14:paraId="68CBB18C" w14:textId="77777777" w:rsidR="00267E06" w:rsidRPr="000C70BF" w:rsidRDefault="00267E06">
            <w:pPr>
              <w:pStyle w:val="Brdluftver"/>
              <w:suppressAutoHyphens/>
              <w:jc w:val="center"/>
              <w:rPr>
                <w:rFonts w:ascii="Arial" w:hAnsi="Arial" w:cs="Arial"/>
                <w:sz w:val="20"/>
              </w:rPr>
            </w:pPr>
            <w:r w:rsidRPr="000C70BF">
              <w:rPr>
                <w:rStyle w:val="Fetbrd"/>
                <w:rFonts w:ascii="Arial" w:hAnsi="Arial" w:cs="Arial"/>
                <w:bCs/>
                <w:color w:val="FFFFFF"/>
                <w:sz w:val="20"/>
                <w:szCs w:val="22"/>
              </w:rPr>
              <w:t>i förhållande till kunskapskraven</w:t>
            </w:r>
          </w:p>
        </w:tc>
        <w:tc>
          <w:tcPr>
            <w:tcW w:w="4111" w:type="dxa"/>
            <w:vMerge w:val="restart"/>
            <w:tcBorders>
              <w:top w:val="single" w:sz="8" w:space="0" w:color="80B65D"/>
              <w:left w:val="single" w:sz="4" w:space="0" w:color="FFFFFF"/>
              <w:bottom w:val="single" w:sz="8" w:space="0" w:color="80B65D"/>
              <w:right w:val="single" w:sz="8" w:space="0" w:color="80B65D"/>
            </w:tcBorders>
            <w:shd w:val="solid" w:color="80B65D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73314" w14:textId="77777777" w:rsidR="00267E06" w:rsidRPr="000C70BF" w:rsidRDefault="00267E06">
            <w:pPr>
              <w:pStyle w:val="Brdluftver"/>
              <w:suppressAutoHyphens/>
              <w:jc w:val="center"/>
              <w:rPr>
                <w:rStyle w:val="Fetbrd"/>
                <w:rFonts w:ascii="Arial" w:hAnsi="Arial" w:cs="Arial"/>
                <w:b/>
                <w:bCs/>
                <w:color w:val="FFFFFF"/>
                <w:sz w:val="24"/>
                <w:szCs w:val="28"/>
              </w:rPr>
            </w:pPr>
          </w:p>
          <w:p w14:paraId="371F83B2" w14:textId="77777777" w:rsidR="00267E06" w:rsidRPr="000C70BF" w:rsidRDefault="00267E06" w:rsidP="005B311E">
            <w:pPr>
              <w:pStyle w:val="Brdluftver"/>
              <w:suppressAutoHyphens/>
              <w:jc w:val="center"/>
              <w:rPr>
                <w:rFonts w:ascii="Arial" w:hAnsi="Arial" w:cs="Arial"/>
                <w:sz w:val="24"/>
              </w:rPr>
            </w:pPr>
            <w:r w:rsidRPr="000C70BF">
              <w:rPr>
                <w:rStyle w:val="Fetbrd"/>
                <w:rFonts w:ascii="Arial" w:hAnsi="Arial" w:cs="Arial"/>
                <w:bCs/>
                <w:color w:val="FFFFFF"/>
                <w:sz w:val="24"/>
                <w:szCs w:val="28"/>
              </w:rPr>
              <w:t>Ämnesspecifika kommentarer</w:t>
            </w:r>
          </w:p>
        </w:tc>
      </w:tr>
      <w:tr w:rsidR="00267E06" w14:paraId="390989E7" w14:textId="77777777" w:rsidTr="00694C11">
        <w:trPr>
          <w:trHeight w:val="660"/>
        </w:trPr>
        <w:tc>
          <w:tcPr>
            <w:tcW w:w="2835" w:type="dxa"/>
            <w:vMerge/>
            <w:tcBorders>
              <w:top w:val="single" w:sz="8" w:space="0" w:color="80B65D"/>
              <w:left w:val="single" w:sz="8" w:space="0" w:color="80B65D"/>
              <w:bottom w:val="single" w:sz="8" w:space="0" w:color="80B65D"/>
              <w:right w:val="single" w:sz="4" w:space="0" w:color="FFFFFF"/>
            </w:tcBorders>
          </w:tcPr>
          <w:p w14:paraId="1F366B24" w14:textId="77777777" w:rsidR="00267E06" w:rsidRDefault="00267E06">
            <w:pPr>
              <w:pStyle w:val="Ingetstyckeformat"/>
              <w:spacing w:line="240" w:lineRule="auto"/>
              <w:textAlignment w:val="auto"/>
              <w:rPr>
                <w:color w:val="auto"/>
              </w:rPr>
            </w:pPr>
          </w:p>
        </w:tc>
        <w:tc>
          <w:tcPr>
            <w:tcW w:w="987" w:type="dxa"/>
            <w:tcBorders>
              <w:top w:val="single" w:sz="4" w:space="0" w:color="FFFFFF"/>
              <w:left w:val="single" w:sz="4" w:space="0" w:color="FFFFFF"/>
              <w:bottom w:val="single" w:sz="8" w:space="0" w:color="FFFFFF"/>
              <w:right w:val="single" w:sz="8" w:space="0" w:color="80B65D"/>
            </w:tcBorders>
            <w:shd w:val="solid" w:color="80B65D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90472" w14:textId="77777777" w:rsidR="00267E06" w:rsidRPr="000C70BF" w:rsidRDefault="00267E06" w:rsidP="00AD3A0B">
            <w:pPr>
              <w:pStyle w:val="Brdluftver"/>
              <w:suppressAutoHyphens/>
              <w:rPr>
                <w:rStyle w:val="Fetbrd"/>
                <w:rFonts w:ascii="Arial" w:hAnsi="Arial" w:cs="Arial"/>
                <w:color w:val="FFFFFF"/>
                <w:szCs w:val="18"/>
              </w:rPr>
            </w:pPr>
            <w:r w:rsidRPr="000C70BF">
              <w:rPr>
                <w:rStyle w:val="Fetbrd"/>
                <w:rFonts w:ascii="Arial" w:hAnsi="Arial" w:cs="Arial"/>
                <w:color w:val="FFFFFF"/>
                <w:szCs w:val="18"/>
              </w:rPr>
              <w:t>Otillräckliga</w:t>
            </w:r>
          </w:p>
          <w:p w14:paraId="25EC3E04" w14:textId="77777777" w:rsidR="00267E06" w:rsidRPr="000C70BF" w:rsidRDefault="00565E16" w:rsidP="00AD3A0B">
            <w:pPr>
              <w:pStyle w:val="Brdluftver"/>
              <w:suppressAutoHyphens/>
              <w:rPr>
                <w:rFonts w:ascii="Arial" w:hAnsi="Arial" w:cs="Aria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D527434" wp14:editId="5F40F589">
                      <wp:simplePos x="0" y="0"/>
                      <wp:positionH relativeFrom="column">
                        <wp:posOffset>210185</wp:posOffset>
                      </wp:positionH>
                      <wp:positionV relativeFrom="paragraph">
                        <wp:posOffset>195580</wp:posOffset>
                      </wp:positionV>
                      <wp:extent cx="138430" cy="138430"/>
                      <wp:effectExtent l="0" t="0" r="13970" b="13970"/>
                      <wp:wrapNone/>
                      <wp:docPr id="2" name="Oval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430" cy="1384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54AF539" id="Oval 2" o:spid="_x0000_s1026" style="position:absolute;margin-left:16.55pt;margin-top:15.4pt;width:10.9pt;height:10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" fillcolor="red"/>
                  </w:pict>
                </mc:Fallback>
              </mc:AlternateContent>
            </w:r>
            <w:r w:rsidR="00267E06" w:rsidRPr="000C70BF">
              <w:rPr>
                <w:rStyle w:val="Fetbrd"/>
                <w:rFonts w:ascii="Arial" w:hAnsi="Arial" w:cs="Arial"/>
                <w:color w:val="FFFFFF"/>
                <w:szCs w:val="18"/>
              </w:rPr>
              <w:t>kunskaper*</w:t>
            </w:r>
            <w:r w:rsidR="00267E06">
              <w:rPr>
                <w:rStyle w:val="Fetbrd"/>
                <w:rFonts w:ascii="Arial" w:hAnsi="Arial" w:cs="Arial"/>
                <w:color w:val="FFFFFF"/>
                <w:szCs w:val="18"/>
              </w:rPr>
              <w:br/>
            </w:r>
          </w:p>
        </w:tc>
        <w:tc>
          <w:tcPr>
            <w:tcW w:w="0" w:type="auto"/>
            <w:tcBorders>
              <w:top w:val="single" w:sz="4" w:space="0" w:color="FFFFFF"/>
              <w:left w:val="single" w:sz="8" w:space="0" w:color="80B65D"/>
              <w:bottom w:val="single" w:sz="8" w:space="0" w:color="FFFFFF"/>
              <w:right w:val="single" w:sz="8" w:space="0" w:color="80B65D"/>
            </w:tcBorders>
            <w:shd w:val="solid" w:color="80B65D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3E68F" w14:textId="77777777" w:rsidR="00267E06" w:rsidRPr="000C70BF" w:rsidRDefault="00267E06" w:rsidP="00AD3A0B">
            <w:pPr>
              <w:pStyle w:val="Brdluftver"/>
              <w:suppressAutoHyphens/>
              <w:rPr>
                <w:rStyle w:val="Fetbrd"/>
                <w:rFonts w:ascii="Arial" w:hAnsi="Arial" w:cs="Arial"/>
                <w:color w:val="FFFFFF"/>
                <w:szCs w:val="18"/>
              </w:rPr>
            </w:pPr>
            <w:r w:rsidRPr="000C70BF">
              <w:rPr>
                <w:rStyle w:val="Fetbrd"/>
                <w:rFonts w:ascii="Arial" w:hAnsi="Arial" w:cs="Arial"/>
                <w:color w:val="FFFFFF"/>
                <w:szCs w:val="18"/>
              </w:rPr>
              <w:t>Godtagbara</w:t>
            </w:r>
          </w:p>
          <w:p w14:paraId="5D80E43F" w14:textId="77777777" w:rsidR="00267E06" w:rsidRPr="000C70BF" w:rsidRDefault="00565E16" w:rsidP="00AD3A0B">
            <w:pPr>
              <w:pStyle w:val="Brdluftver"/>
              <w:suppressAutoHyphens/>
              <w:rPr>
                <w:rFonts w:ascii="Arial" w:hAnsi="Arial" w:cs="Aria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5A187258" wp14:editId="76E7712F">
                      <wp:simplePos x="0" y="0"/>
                      <wp:positionH relativeFrom="column">
                        <wp:posOffset>172085</wp:posOffset>
                      </wp:positionH>
                      <wp:positionV relativeFrom="paragraph">
                        <wp:posOffset>194945</wp:posOffset>
                      </wp:positionV>
                      <wp:extent cx="139065" cy="139065"/>
                      <wp:effectExtent l="0" t="0" r="13335" b="13335"/>
                      <wp:wrapNone/>
                      <wp:docPr id="3" name="Oval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065" cy="13906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F7CED3D" id="Oval 3" o:spid="_x0000_s1026" style="position:absolute;margin-left:13.55pt;margin-top:15.35pt;width:10.95pt;height:10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" fillcolor="#00b050"/>
                  </w:pict>
                </mc:Fallback>
              </mc:AlternateContent>
            </w:r>
            <w:r w:rsidR="00267E06" w:rsidRPr="000C70BF">
              <w:rPr>
                <w:rStyle w:val="Fetbrd"/>
                <w:rFonts w:ascii="Arial" w:hAnsi="Arial" w:cs="Arial"/>
                <w:color w:val="FFFFFF"/>
                <w:szCs w:val="18"/>
              </w:rPr>
              <w:t>kunskaper*</w:t>
            </w:r>
          </w:p>
        </w:tc>
        <w:tc>
          <w:tcPr>
            <w:tcW w:w="1267" w:type="dxa"/>
            <w:tcBorders>
              <w:top w:val="single" w:sz="4" w:space="0" w:color="FFFFFF"/>
              <w:left w:val="single" w:sz="8" w:space="0" w:color="80B65D"/>
              <w:bottom w:val="single" w:sz="8" w:space="0" w:color="FFFFFF"/>
              <w:right w:val="single" w:sz="4" w:space="0" w:color="FFFFFF"/>
            </w:tcBorders>
            <w:shd w:val="solid" w:color="80B65D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13F19" w14:textId="77777777" w:rsidR="00267E06" w:rsidRPr="000C70BF" w:rsidRDefault="00267E06" w:rsidP="00AD3A0B">
            <w:pPr>
              <w:pStyle w:val="Brdluftver"/>
              <w:suppressAutoHyphens/>
              <w:rPr>
                <w:rStyle w:val="Fetbrd"/>
                <w:rFonts w:ascii="Arial" w:hAnsi="Arial" w:cs="Arial"/>
                <w:color w:val="FFFFFF"/>
                <w:szCs w:val="18"/>
              </w:rPr>
            </w:pPr>
            <w:r w:rsidRPr="000C70BF">
              <w:rPr>
                <w:rStyle w:val="Fetbrd"/>
                <w:rFonts w:ascii="Arial" w:hAnsi="Arial" w:cs="Arial"/>
                <w:color w:val="FFFFFF"/>
                <w:szCs w:val="18"/>
              </w:rPr>
              <w:t>Mer än</w:t>
            </w:r>
          </w:p>
          <w:p w14:paraId="749E5F5F" w14:textId="77777777" w:rsidR="00267E06" w:rsidRPr="000C70BF" w:rsidRDefault="00267E06" w:rsidP="00AD3A0B">
            <w:pPr>
              <w:pStyle w:val="Brdluftver"/>
              <w:suppressAutoHyphens/>
              <w:rPr>
                <w:rStyle w:val="Fetbrd"/>
                <w:rFonts w:ascii="Arial" w:hAnsi="Arial" w:cs="Arial"/>
                <w:color w:val="FFFFFF"/>
                <w:szCs w:val="18"/>
              </w:rPr>
            </w:pPr>
            <w:r w:rsidRPr="000C70BF">
              <w:rPr>
                <w:rStyle w:val="Fetbrd"/>
                <w:rFonts w:ascii="Arial" w:hAnsi="Arial" w:cs="Arial"/>
                <w:color w:val="FFFFFF"/>
                <w:szCs w:val="18"/>
              </w:rPr>
              <w:t>godtagbara</w:t>
            </w:r>
          </w:p>
          <w:p w14:paraId="7ABDAFAD" w14:textId="77777777" w:rsidR="00267E06" w:rsidRPr="000C70BF" w:rsidRDefault="00267E06" w:rsidP="00AD3A0B">
            <w:pPr>
              <w:pStyle w:val="Brdluftver"/>
              <w:suppressAutoHyphens/>
              <w:rPr>
                <w:rFonts w:ascii="Arial" w:hAnsi="Arial" w:cs="Arial"/>
              </w:rPr>
            </w:pPr>
            <w:r w:rsidRPr="000C70BF">
              <w:rPr>
                <w:rStyle w:val="Fetbrd"/>
                <w:rFonts w:ascii="Arial" w:hAnsi="Arial" w:cs="Arial"/>
                <w:color w:val="FFFFFF"/>
                <w:szCs w:val="18"/>
              </w:rPr>
              <w:t>kunskaper*</w:t>
            </w:r>
          </w:p>
        </w:tc>
        <w:tc>
          <w:tcPr>
            <w:tcW w:w="4111" w:type="dxa"/>
            <w:vMerge/>
            <w:tcBorders>
              <w:top w:val="single" w:sz="8" w:space="0" w:color="80B65D"/>
              <w:left w:val="single" w:sz="4" w:space="0" w:color="FFFFFF"/>
              <w:bottom w:val="single" w:sz="8" w:space="0" w:color="80B65D"/>
              <w:right w:val="single" w:sz="8" w:space="0" w:color="80B65D"/>
            </w:tcBorders>
          </w:tcPr>
          <w:p w14:paraId="5A097CE7" w14:textId="77777777" w:rsidR="00267E06" w:rsidRDefault="00267E06">
            <w:pPr>
              <w:pStyle w:val="Ingetstyckeformat"/>
              <w:spacing w:line="240" w:lineRule="auto"/>
              <w:textAlignment w:val="auto"/>
              <w:rPr>
                <w:color w:val="auto"/>
              </w:rPr>
            </w:pPr>
          </w:p>
        </w:tc>
      </w:tr>
      <w:tr w:rsidR="00E600F2" w:rsidRPr="00E600F2" w14:paraId="713E12DB" w14:textId="77777777" w:rsidTr="00E600F2">
        <w:trPr>
          <w:trHeight w:val="57"/>
        </w:trPr>
        <w:tc>
          <w:tcPr>
            <w:tcW w:w="2835" w:type="dxa"/>
            <w:tcBorders>
              <w:top w:val="single" w:sz="8" w:space="0" w:color="80B65D"/>
              <w:left w:val="single" w:sz="8" w:space="0" w:color="80B65D"/>
              <w:bottom w:val="single" w:sz="8" w:space="0" w:color="80B65D"/>
              <w:right w:val="single" w:sz="8" w:space="0" w:color="80B65D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FC308B" w14:textId="77777777" w:rsidR="00E600F2" w:rsidRPr="00E600F2" w:rsidRDefault="00E600F2" w:rsidP="00E600F2">
            <w:pPr>
              <w:rPr>
                <w:rFonts w:cs="Arial"/>
                <w:color w:val="555555"/>
                <w:sz w:val="16"/>
                <w:szCs w:val="16"/>
              </w:rPr>
            </w:pPr>
            <w:r w:rsidRPr="00E600F2">
              <w:rPr>
                <w:rFonts w:cs="Arial"/>
                <w:color w:val="555555"/>
                <w:sz w:val="16"/>
                <w:szCs w:val="16"/>
              </w:rPr>
              <w:t>!a1!</w:t>
            </w:r>
          </w:p>
        </w:tc>
        <w:tc>
          <w:tcPr>
            <w:tcW w:w="987" w:type="dxa"/>
            <w:tcBorders>
              <w:top w:val="single" w:sz="8" w:space="0" w:color="80B65D"/>
              <w:left w:val="single" w:sz="8" w:space="0" w:color="80B65D"/>
              <w:bottom w:val="single" w:sz="8" w:space="0" w:color="80B65D"/>
              <w:right w:val="single" w:sz="8" w:space="0" w:color="80B65D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DF253B" w14:textId="77777777" w:rsidR="00E600F2" w:rsidRPr="00E600F2" w:rsidRDefault="00E600F2" w:rsidP="003A2778">
            <w:pPr>
              <w:jc w:val="center"/>
              <w:rPr>
                <w:rFonts w:ascii="Verdana" w:hAnsi="Verdana"/>
                <w:color w:val="555555"/>
                <w:sz w:val="18"/>
                <w:szCs w:val="18"/>
              </w:rPr>
            </w:pPr>
            <w:r w:rsidRPr="00E600F2">
              <w:rPr>
                <w:rFonts w:ascii="Verdana" w:hAnsi="Verdana"/>
                <w:color w:val="555555"/>
                <w:sz w:val="18"/>
                <w:szCs w:val="18"/>
              </w:rPr>
              <w:t>!o1!</w:t>
            </w:r>
          </w:p>
        </w:tc>
        <w:tc>
          <w:tcPr>
            <w:tcW w:w="0" w:type="auto"/>
            <w:tcBorders>
              <w:top w:val="single" w:sz="8" w:space="0" w:color="80B65D"/>
              <w:left w:val="single" w:sz="8" w:space="0" w:color="80B65D"/>
              <w:bottom w:val="single" w:sz="8" w:space="0" w:color="80B65D"/>
              <w:right w:val="single" w:sz="8" w:space="0" w:color="80B65D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A40F05" w14:textId="77777777" w:rsidR="00E600F2" w:rsidRPr="00E600F2" w:rsidRDefault="00E600F2" w:rsidP="003A2778">
            <w:pPr>
              <w:jc w:val="center"/>
              <w:rPr>
                <w:rFonts w:ascii="Verdana" w:hAnsi="Verdana"/>
                <w:color w:val="555555"/>
                <w:sz w:val="18"/>
                <w:szCs w:val="18"/>
              </w:rPr>
            </w:pPr>
            <w:r w:rsidRPr="00E600F2">
              <w:rPr>
                <w:rFonts w:ascii="Verdana" w:hAnsi="Verdana"/>
                <w:color w:val="555555"/>
                <w:sz w:val="18"/>
                <w:szCs w:val="18"/>
              </w:rPr>
              <w:t>!g1!</w:t>
            </w:r>
          </w:p>
        </w:tc>
        <w:tc>
          <w:tcPr>
            <w:tcW w:w="1267" w:type="dxa"/>
            <w:tcBorders>
              <w:top w:val="single" w:sz="8" w:space="0" w:color="80B65D"/>
              <w:left w:val="single" w:sz="8" w:space="0" w:color="80B65D"/>
              <w:bottom w:val="single" w:sz="8" w:space="0" w:color="80B65D"/>
              <w:right w:val="single" w:sz="8" w:space="0" w:color="80B65D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E0EA57" w14:textId="77777777" w:rsidR="00E600F2" w:rsidRPr="00E600F2" w:rsidRDefault="00E600F2" w:rsidP="003A2778">
            <w:pPr>
              <w:jc w:val="center"/>
              <w:rPr>
                <w:rFonts w:ascii="Verdana" w:hAnsi="Verdana"/>
                <w:color w:val="555555"/>
                <w:sz w:val="18"/>
                <w:szCs w:val="18"/>
              </w:rPr>
            </w:pPr>
            <w:r w:rsidRPr="00E600F2">
              <w:rPr>
                <w:rFonts w:ascii="Verdana" w:hAnsi="Verdana"/>
                <w:color w:val="555555"/>
                <w:sz w:val="18"/>
                <w:szCs w:val="18"/>
              </w:rPr>
              <w:t>!m1!</w:t>
            </w:r>
          </w:p>
        </w:tc>
        <w:tc>
          <w:tcPr>
            <w:tcW w:w="4111" w:type="dxa"/>
            <w:tcBorders>
              <w:top w:val="single" w:sz="8" w:space="0" w:color="80B65D"/>
              <w:left w:val="single" w:sz="8" w:space="0" w:color="80B65D"/>
              <w:bottom w:val="single" w:sz="8" w:space="0" w:color="80B65D"/>
              <w:right w:val="single" w:sz="8" w:space="0" w:color="80B65D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8AD5F0" w14:textId="77777777" w:rsidR="00E600F2" w:rsidRPr="00550B58" w:rsidRDefault="00E600F2" w:rsidP="00E600F2">
            <w:pPr>
              <w:rPr>
                <w:color w:val="555555"/>
                <w:sz w:val="18"/>
                <w:szCs w:val="18"/>
              </w:rPr>
            </w:pPr>
            <w:r w:rsidRPr="00550B58">
              <w:rPr>
                <w:color w:val="555555"/>
                <w:sz w:val="18"/>
                <w:szCs w:val="18"/>
              </w:rPr>
              <w:t>!k1!</w:t>
            </w:r>
          </w:p>
        </w:tc>
      </w:tr>
      <w:tr w:rsidR="00E600F2" w:rsidRPr="00E600F2" w14:paraId="524AC381" w14:textId="77777777" w:rsidTr="00E600F2">
        <w:trPr>
          <w:trHeight w:val="57"/>
        </w:trPr>
        <w:tc>
          <w:tcPr>
            <w:tcW w:w="2835" w:type="dxa"/>
            <w:tcBorders>
              <w:top w:val="single" w:sz="8" w:space="0" w:color="80B65D"/>
              <w:left w:val="single" w:sz="8" w:space="0" w:color="80B65D"/>
              <w:bottom w:val="single" w:sz="8" w:space="0" w:color="80B65D"/>
              <w:right w:val="single" w:sz="8" w:space="0" w:color="80B65D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663E03" w14:textId="77777777" w:rsidR="00E600F2" w:rsidRPr="00E600F2" w:rsidRDefault="00E600F2" w:rsidP="00E600F2">
            <w:pPr>
              <w:rPr>
                <w:rFonts w:cs="Arial"/>
                <w:color w:val="555555"/>
                <w:sz w:val="16"/>
                <w:szCs w:val="16"/>
              </w:rPr>
            </w:pPr>
            <w:r w:rsidRPr="00E600F2">
              <w:rPr>
                <w:rFonts w:cs="Arial"/>
                <w:color w:val="555555"/>
                <w:sz w:val="16"/>
                <w:szCs w:val="16"/>
              </w:rPr>
              <w:t>!a2!</w:t>
            </w:r>
          </w:p>
        </w:tc>
        <w:tc>
          <w:tcPr>
            <w:tcW w:w="987" w:type="dxa"/>
            <w:tcBorders>
              <w:top w:val="single" w:sz="8" w:space="0" w:color="80B65D"/>
              <w:left w:val="single" w:sz="8" w:space="0" w:color="80B65D"/>
              <w:bottom w:val="single" w:sz="8" w:space="0" w:color="80B65D"/>
              <w:right w:val="single" w:sz="8" w:space="0" w:color="80B65D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65ED00" w14:textId="77777777" w:rsidR="00E600F2" w:rsidRPr="00E600F2" w:rsidRDefault="00E600F2" w:rsidP="003A2778">
            <w:pPr>
              <w:jc w:val="center"/>
              <w:rPr>
                <w:rFonts w:ascii="Verdana" w:hAnsi="Verdana"/>
                <w:color w:val="555555"/>
                <w:sz w:val="18"/>
                <w:szCs w:val="18"/>
              </w:rPr>
            </w:pPr>
            <w:r w:rsidRPr="00E600F2">
              <w:rPr>
                <w:rFonts w:ascii="Verdana" w:hAnsi="Verdana"/>
                <w:color w:val="555555"/>
                <w:sz w:val="18"/>
                <w:szCs w:val="18"/>
              </w:rPr>
              <w:t>!o2!</w:t>
            </w:r>
          </w:p>
        </w:tc>
        <w:tc>
          <w:tcPr>
            <w:tcW w:w="0" w:type="auto"/>
            <w:tcBorders>
              <w:top w:val="single" w:sz="8" w:space="0" w:color="80B65D"/>
              <w:left w:val="single" w:sz="8" w:space="0" w:color="80B65D"/>
              <w:bottom w:val="single" w:sz="8" w:space="0" w:color="80B65D"/>
              <w:right w:val="single" w:sz="8" w:space="0" w:color="80B65D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421934" w14:textId="77777777" w:rsidR="00E600F2" w:rsidRPr="00E600F2" w:rsidRDefault="00E600F2" w:rsidP="003A2778">
            <w:pPr>
              <w:jc w:val="center"/>
              <w:rPr>
                <w:rFonts w:ascii="Verdana" w:hAnsi="Verdana"/>
                <w:color w:val="555555"/>
                <w:sz w:val="18"/>
                <w:szCs w:val="18"/>
              </w:rPr>
            </w:pPr>
            <w:r w:rsidRPr="00E600F2">
              <w:rPr>
                <w:rFonts w:ascii="Verdana" w:hAnsi="Verdana"/>
                <w:color w:val="555555"/>
                <w:sz w:val="18"/>
                <w:szCs w:val="18"/>
              </w:rPr>
              <w:t>!g2!</w:t>
            </w:r>
          </w:p>
        </w:tc>
        <w:tc>
          <w:tcPr>
            <w:tcW w:w="1267" w:type="dxa"/>
            <w:tcBorders>
              <w:top w:val="single" w:sz="8" w:space="0" w:color="80B65D"/>
              <w:left w:val="single" w:sz="8" w:space="0" w:color="80B65D"/>
              <w:bottom w:val="single" w:sz="8" w:space="0" w:color="80B65D"/>
              <w:right w:val="single" w:sz="8" w:space="0" w:color="80B65D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CDB1A4" w14:textId="77777777" w:rsidR="00E600F2" w:rsidRPr="00E600F2" w:rsidRDefault="00E600F2" w:rsidP="003A2778">
            <w:pPr>
              <w:jc w:val="center"/>
              <w:rPr>
                <w:rFonts w:ascii="Verdana" w:hAnsi="Verdana"/>
                <w:color w:val="555555"/>
                <w:sz w:val="18"/>
                <w:szCs w:val="18"/>
              </w:rPr>
            </w:pPr>
            <w:r w:rsidRPr="00E600F2">
              <w:rPr>
                <w:rFonts w:ascii="Verdana" w:hAnsi="Verdana"/>
                <w:color w:val="555555"/>
                <w:sz w:val="18"/>
                <w:szCs w:val="18"/>
              </w:rPr>
              <w:t>!m2!</w:t>
            </w:r>
          </w:p>
        </w:tc>
        <w:tc>
          <w:tcPr>
            <w:tcW w:w="4111" w:type="dxa"/>
            <w:tcBorders>
              <w:top w:val="single" w:sz="8" w:space="0" w:color="80B65D"/>
              <w:left w:val="single" w:sz="8" w:space="0" w:color="80B65D"/>
              <w:bottom w:val="single" w:sz="8" w:space="0" w:color="80B65D"/>
              <w:right w:val="single" w:sz="8" w:space="0" w:color="80B65D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249A92" w14:textId="77777777" w:rsidR="00E600F2" w:rsidRPr="00550B58" w:rsidRDefault="00E600F2" w:rsidP="00E600F2">
            <w:pPr>
              <w:rPr>
                <w:color w:val="555555"/>
                <w:sz w:val="18"/>
                <w:szCs w:val="18"/>
              </w:rPr>
            </w:pPr>
            <w:r w:rsidRPr="00550B58">
              <w:rPr>
                <w:color w:val="555555"/>
                <w:sz w:val="18"/>
                <w:szCs w:val="18"/>
              </w:rPr>
              <w:t>!k2!</w:t>
            </w:r>
          </w:p>
        </w:tc>
      </w:tr>
      <w:tr w:rsidR="00E600F2" w:rsidRPr="00E600F2" w14:paraId="795AABC4" w14:textId="77777777" w:rsidTr="00E600F2">
        <w:trPr>
          <w:trHeight w:val="57"/>
        </w:trPr>
        <w:tc>
          <w:tcPr>
            <w:tcW w:w="2835" w:type="dxa"/>
            <w:tcBorders>
              <w:top w:val="single" w:sz="8" w:space="0" w:color="80B65D"/>
              <w:left w:val="single" w:sz="8" w:space="0" w:color="80B65D"/>
              <w:bottom w:val="single" w:sz="8" w:space="0" w:color="80B65D"/>
              <w:right w:val="single" w:sz="8" w:space="0" w:color="80B65D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3B1E6E" w14:textId="77777777" w:rsidR="00E600F2" w:rsidRPr="00E600F2" w:rsidRDefault="00E600F2" w:rsidP="00E600F2">
            <w:pPr>
              <w:rPr>
                <w:rFonts w:cs="Arial"/>
                <w:color w:val="555555"/>
                <w:sz w:val="16"/>
                <w:szCs w:val="16"/>
              </w:rPr>
            </w:pPr>
            <w:r w:rsidRPr="00E600F2">
              <w:rPr>
                <w:rFonts w:cs="Arial"/>
                <w:color w:val="555555"/>
                <w:sz w:val="16"/>
                <w:szCs w:val="16"/>
              </w:rPr>
              <w:t>!a3!</w:t>
            </w:r>
          </w:p>
        </w:tc>
        <w:tc>
          <w:tcPr>
            <w:tcW w:w="987" w:type="dxa"/>
            <w:tcBorders>
              <w:top w:val="single" w:sz="8" w:space="0" w:color="80B65D"/>
              <w:left w:val="single" w:sz="8" w:space="0" w:color="80B65D"/>
              <w:bottom w:val="single" w:sz="8" w:space="0" w:color="80B65D"/>
              <w:right w:val="single" w:sz="8" w:space="0" w:color="80B65D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0B3163" w14:textId="77777777" w:rsidR="00E600F2" w:rsidRPr="00E600F2" w:rsidRDefault="00E600F2" w:rsidP="003A2778">
            <w:pPr>
              <w:jc w:val="center"/>
              <w:rPr>
                <w:rFonts w:ascii="Verdana" w:hAnsi="Verdana"/>
                <w:color w:val="555555"/>
                <w:sz w:val="18"/>
                <w:szCs w:val="18"/>
              </w:rPr>
            </w:pPr>
            <w:r w:rsidRPr="00E600F2">
              <w:rPr>
                <w:rFonts w:ascii="Verdana" w:hAnsi="Verdana"/>
                <w:color w:val="555555"/>
                <w:sz w:val="18"/>
                <w:szCs w:val="18"/>
              </w:rPr>
              <w:t>!o3!</w:t>
            </w:r>
          </w:p>
        </w:tc>
        <w:tc>
          <w:tcPr>
            <w:tcW w:w="0" w:type="auto"/>
            <w:tcBorders>
              <w:top w:val="single" w:sz="8" w:space="0" w:color="80B65D"/>
              <w:left w:val="single" w:sz="8" w:space="0" w:color="80B65D"/>
              <w:bottom w:val="single" w:sz="8" w:space="0" w:color="80B65D"/>
              <w:right w:val="single" w:sz="8" w:space="0" w:color="80B65D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726B1F" w14:textId="77777777" w:rsidR="00E600F2" w:rsidRPr="00E600F2" w:rsidRDefault="00E600F2" w:rsidP="003A2778">
            <w:pPr>
              <w:jc w:val="center"/>
              <w:rPr>
                <w:rFonts w:ascii="Verdana" w:hAnsi="Verdana"/>
                <w:color w:val="555555"/>
                <w:sz w:val="18"/>
                <w:szCs w:val="18"/>
              </w:rPr>
            </w:pPr>
            <w:r w:rsidRPr="00E600F2">
              <w:rPr>
                <w:rFonts w:ascii="Verdana" w:hAnsi="Verdana"/>
                <w:color w:val="555555"/>
                <w:sz w:val="18"/>
                <w:szCs w:val="18"/>
              </w:rPr>
              <w:t>!g3!</w:t>
            </w:r>
          </w:p>
        </w:tc>
        <w:tc>
          <w:tcPr>
            <w:tcW w:w="1267" w:type="dxa"/>
            <w:tcBorders>
              <w:top w:val="single" w:sz="8" w:space="0" w:color="80B65D"/>
              <w:left w:val="single" w:sz="8" w:space="0" w:color="80B65D"/>
              <w:bottom w:val="single" w:sz="8" w:space="0" w:color="80B65D"/>
              <w:right w:val="single" w:sz="8" w:space="0" w:color="80B65D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845B07" w14:textId="77777777" w:rsidR="00E600F2" w:rsidRPr="00E600F2" w:rsidRDefault="00E600F2" w:rsidP="003A2778">
            <w:pPr>
              <w:jc w:val="center"/>
              <w:rPr>
                <w:rFonts w:ascii="Verdana" w:hAnsi="Verdana"/>
                <w:color w:val="555555"/>
                <w:sz w:val="18"/>
                <w:szCs w:val="18"/>
              </w:rPr>
            </w:pPr>
            <w:r w:rsidRPr="00E600F2">
              <w:rPr>
                <w:rFonts w:ascii="Verdana" w:hAnsi="Verdana"/>
                <w:color w:val="555555"/>
                <w:sz w:val="18"/>
                <w:szCs w:val="18"/>
              </w:rPr>
              <w:t>!m3!</w:t>
            </w:r>
          </w:p>
        </w:tc>
        <w:tc>
          <w:tcPr>
            <w:tcW w:w="4111" w:type="dxa"/>
            <w:tcBorders>
              <w:top w:val="single" w:sz="8" w:space="0" w:color="80B65D"/>
              <w:left w:val="single" w:sz="8" w:space="0" w:color="80B65D"/>
              <w:bottom w:val="single" w:sz="8" w:space="0" w:color="80B65D"/>
              <w:right w:val="single" w:sz="8" w:space="0" w:color="80B65D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A5026B" w14:textId="77777777" w:rsidR="00E600F2" w:rsidRPr="00550B58" w:rsidRDefault="00E600F2" w:rsidP="00E600F2">
            <w:pPr>
              <w:rPr>
                <w:color w:val="555555"/>
                <w:sz w:val="18"/>
                <w:szCs w:val="18"/>
              </w:rPr>
            </w:pPr>
            <w:r w:rsidRPr="00550B58">
              <w:rPr>
                <w:color w:val="555555"/>
                <w:sz w:val="18"/>
                <w:szCs w:val="18"/>
              </w:rPr>
              <w:t>!k3!</w:t>
            </w:r>
          </w:p>
        </w:tc>
      </w:tr>
      <w:tr w:rsidR="00E600F2" w:rsidRPr="00E600F2" w14:paraId="4179EC6F" w14:textId="77777777" w:rsidTr="00E600F2">
        <w:trPr>
          <w:trHeight w:val="57"/>
        </w:trPr>
        <w:tc>
          <w:tcPr>
            <w:tcW w:w="2835" w:type="dxa"/>
            <w:tcBorders>
              <w:top w:val="single" w:sz="8" w:space="0" w:color="80B65D"/>
              <w:left w:val="single" w:sz="8" w:space="0" w:color="80B65D"/>
              <w:bottom w:val="single" w:sz="8" w:space="0" w:color="80B65D"/>
              <w:right w:val="single" w:sz="8" w:space="0" w:color="80B65D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7C89CC" w14:textId="77777777" w:rsidR="00E600F2" w:rsidRPr="00E600F2" w:rsidRDefault="00E600F2" w:rsidP="00E600F2">
            <w:pPr>
              <w:rPr>
                <w:rFonts w:cs="Arial"/>
                <w:color w:val="555555"/>
                <w:sz w:val="16"/>
                <w:szCs w:val="16"/>
              </w:rPr>
            </w:pPr>
            <w:r w:rsidRPr="00E600F2">
              <w:rPr>
                <w:rFonts w:cs="Arial"/>
                <w:color w:val="555555"/>
                <w:sz w:val="16"/>
                <w:szCs w:val="16"/>
              </w:rPr>
              <w:t>!a4!</w:t>
            </w:r>
          </w:p>
        </w:tc>
        <w:tc>
          <w:tcPr>
            <w:tcW w:w="987" w:type="dxa"/>
            <w:tcBorders>
              <w:top w:val="single" w:sz="8" w:space="0" w:color="80B65D"/>
              <w:left w:val="single" w:sz="8" w:space="0" w:color="80B65D"/>
              <w:bottom w:val="single" w:sz="8" w:space="0" w:color="80B65D"/>
              <w:right w:val="single" w:sz="8" w:space="0" w:color="80B65D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BF19E0" w14:textId="77777777" w:rsidR="00E600F2" w:rsidRPr="00E600F2" w:rsidRDefault="00E600F2" w:rsidP="003A2778">
            <w:pPr>
              <w:jc w:val="center"/>
              <w:rPr>
                <w:rFonts w:ascii="Verdana" w:hAnsi="Verdana"/>
                <w:color w:val="555555"/>
                <w:sz w:val="18"/>
                <w:szCs w:val="18"/>
              </w:rPr>
            </w:pPr>
            <w:r w:rsidRPr="00E600F2">
              <w:rPr>
                <w:rFonts w:ascii="Verdana" w:hAnsi="Verdana"/>
                <w:color w:val="555555"/>
                <w:sz w:val="18"/>
                <w:szCs w:val="18"/>
              </w:rPr>
              <w:t>!o4!</w:t>
            </w:r>
          </w:p>
        </w:tc>
        <w:tc>
          <w:tcPr>
            <w:tcW w:w="0" w:type="auto"/>
            <w:tcBorders>
              <w:top w:val="single" w:sz="8" w:space="0" w:color="80B65D"/>
              <w:left w:val="single" w:sz="8" w:space="0" w:color="80B65D"/>
              <w:bottom w:val="single" w:sz="8" w:space="0" w:color="80B65D"/>
              <w:right w:val="single" w:sz="8" w:space="0" w:color="80B65D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5053C8" w14:textId="77777777" w:rsidR="00E600F2" w:rsidRPr="00E600F2" w:rsidRDefault="00E600F2" w:rsidP="003A2778">
            <w:pPr>
              <w:jc w:val="center"/>
              <w:rPr>
                <w:rFonts w:ascii="Verdana" w:hAnsi="Verdana"/>
                <w:color w:val="555555"/>
                <w:sz w:val="18"/>
                <w:szCs w:val="18"/>
              </w:rPr>
            </w:pPr>
            <w:r w:rsidRPr="00E600F2">
              <w:rPr>
                <w:rFonts w:ascii="Verdana" w:hAnsi="Verdana"/>
                <w:color w:val="555555"/>
                <w:sz w:val="18"/>
                <w:szCs w:val="18"/>
              </w:rPr>
              <w:t>!g4!</w:t>
            </w:r>
          </w:p>
        </w:tc>
        <w:tc>
          <w:tcPr>
            <w:tcW w:w="1267" w:type="dxa"/>
            <w:tcBorders>
              <w:top w:val="single" w:sz="8" w:space="0" w:color="80B65D"/>
              <w:left w:val="single" w:sz="8" w:space="0" w:color="80B65D"/>
              <w:bottom w:val="single" w:sz="8" w:space="0" w:color="80B65D"/>
              <w:right w:val="single" w:sz="8" w:space="0" w:color="80B65D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AAFC58" w14:textId="77777777" w:rsidR="00E600F2" w:rsidRPr="00E600F2" w:rsidRDefault="00E600F2" w:rsidP="003A2778">
            <w:pPr>
              <w:jc w:val="center"/>
              <w:rPr>
                <w:rFonts w:ascii="Verdana" w:hAnsi="Verdana"/>
                <w:color w:val="555555"/>
                <w:sz w:val="18"/>
                <w:szCs w:val="18"/>
              </w:rPr>
            </w:pPr>
            <w:r w:rsidRPr="00E600F2">
              <w:rPr>
                <w:rFonts w:ascii="Verdana" w:hAnsi="Verdana"/>
                <w:color w:val="555555"/>
                <w:sz w:val="18"/>
                <w:szCs w:val="18"/>
              </w:rPr>
              <w:t>!m4!</w:t>
            </w:r>
          </w:p>
        </w:tc>
        <w:tc>
          <w:tcPr>
            <w:tcW w:w="4111" w:type="dxa"/>
            <w:tcBorders>
              <w:top w:val="single" w:sz="8" w:space="0" w:color="80B65D"/>
              <w:left w:val="single" w:sz="8" w:space="0" w:color="80B65D"/>
              <w:bottom w:val="single" w:sz="8" w:space="0" w:color="80B65D"/>
              <w:right w:val="single" w:sz="8" w:space="0" w:color="80B65D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9F89E5" w14:textId="77777777" w:rsidR="00E600F2" w:rsidRPr="00550B58" w:rsidRDefault="00E600F2" w:rsidP="00E600F2">
            <w:pPr>
              <w:rPr>
                <w:color w:val="555555"/>
                <w:sz w:val="18"/>
                <w:szCs w:val="18"/>
              </w:rPr>
            </w:pPr>
            <w:r w:rsidRPr="00550B58">
              <w:rPr>
                <w:color w:val="555555"/>
                <w:sz w:val="18"/>
                <w:szCs w:val="18"/>
              </w:rPr>
              <w:t>!k4!</w:t>
            </w:r>
          </w:p>
        </w:tc>
      </w:tr>
      <w:tr w:rsidR="00E600F2" w:rsidRPr="00E600F2" w14:paraId="275241D1" w14:textId="77777777" w:rsidTr="00E600F2">
        <w:trPr>
          <w:trHeight w:val="57"/>
        </w:trPr>
        <w:tc>
          <w:tcPr>
            <w:tcW w:w="2835" w:type="dxa"/>
            <w:tcBorders>
              <w:top w:val="single" w:sz="8" w:space="0" w:color="80B65D"/>
              <w:left w:val="single" w:sz="8" w:space="0" w:color="80B65D"/>
              <w:bottom w:val="single" w:sz="8" w:space="0" w:color="80B65D"/>
              <w:right w:val="single" w:sz="8" w:space="0" w:color="80B65D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703AC8" w14:textId="77777777" w:rsidR="00E600F2" w:rsidRPr="00E600F2" w:rsidRDefault="00E600F2" w:rsidP="00E600F2">
            <w:pPr>
              <w:rPr>
                <w:rFonts w:cs="Arial"/>
                <w:color w:val="555555"/>
                <w:sz w:val="16"/>
                <w:szCs w:val="16"/>
              </w:rPr>
            </w:pPr>
            <w:r w:rsidRPr="00E600F2">
              <w:rPr>
                <w:rFonts w:cs="Arial"/>
                <w:color w:val="555555"/>
                <w:sz w:val="16"/>
                <w:szCs w:val="16"/>
              </w:rPr>
              <w:t>!a5!</w:t>
            </w:r>
          </w:p>
        </w:tc>
        <w:tc>
          <w:tcPr>
            <w:tcW w:w="987" w:type="dxa"/>
            <w:tcBorders>
              <w:top w:val="single" w:sz="8" w:space="0" w:color="80B65D"/>
              <w:left w:val="single" w:sz="8" w:space="0" w:color="80B65D"/>
              <w:bottom w:val="single" w:sz="8" w:space="0" w:color="80B65D"/>
              <w:right w:val="single" w:sz="8" w:space="0" w:color="80B65D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8C1067" w14:textId="77777777" w:rsidR="00E600F2" w:rsidRPr="00E600F2" w:rsidRDefault="00E600F2" w:rsidP="003A2778">
            <w:pPr>
              <w:jc w:val="center"/>
              <w:rPr>
                <w:rFonts w:ascii="Verdana" w:hAnsi="Verdana"/>
                <w:color w:val="555555"/>
                <w:sz w:val="18"/>
                <w:szCs w:val="18"/>
              </w:rPr>
            </w:pPr>
            <w:r w:rsidRPr="00E600F2">
              <w:rPr>
                <w:rFonts w:ascii="Verdana" w:hAnsi="Verdana"/>
                <w:color w:val="555555"/>
                <w:sz w:val="18"/>
                <w:szCs w:val="18"/>
              </w:rPr>
              <w:t>!o5!</w:t>
            </w:r>
          </w:p>
        </w:tc>
        <w:tc>
          <w:tcPr>
            <w:tcW w:w="0" w:type="auto"/>
            <w:tcBorders>
              <w:top w:val="single" w:sz="8" w:space="0" w:color="80B65D"/>
              <w:left w:val="single" w:sz="8" w:space="0" w:color="80B65D"/>
              <w:bottom w:val="single" w:sz="8" w:space="0" w:color="80B65D"/>
              <w:right w:val="single" w:sz="8" w:space="0" w:color="80B65D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5E2218" w14:textId="77777777" w:rsidR="00E600F2" w:rsidRPr="00E600F2" w:rsidRDefault="00E600F2" w:rsidP="003A2778">
            <w:pPr>
              <w:jc w:val="center"/>
              <w:rPr>
                <w:rFonts w:ascii="Verdana" w:hAnsi="Verdana"/>
                <w:color w:val="555555"/>
                <w:sz w:val="18"/>
                <w:szCs w:val="18"/>
              </w:rPr>
            </w:pPr>
            <w:r w:rsidRPr="00E600F2">
              <w:rPr>
                <w:rFonts w:ascii="Verdana" w:hAnsi="Verdana"/>
                <w:color w:val="555555"/>
                <w:sz w:val="18"/>
                <w:szCs w:val="18"/>
              </w:rPr>
              <w:t>!g5!</w:t>
            </w:r>
          </w:p>
        </w:tc>
        <w:tc>
          <w:tcPr>
            <w:tcW w:w="1267" w:type="dxa"/>
            <w:tcBorders>
              <w:top w:val="single" w:sz="8" w:space="0" w:color="80B65D"/>
              <w:left w:val="single" w:sz="8" w:space="0" w:color="80B65D"/>
              <w:bottom w:val="single" w:sz="8" w:space="0" w:color="80B65D"/>
              <w:right w:val="single" w:sz="8" w:space="0" w:color="80B65D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4EFB64" w14:textId="77777777" w:rsidR="00E600F2" w:rsidRPr="00E600F2" w:rsidRDefault="00E600F2" w:rsidP="003A2778">
            <w:pPr>
              <w:jc w:val="center"/>
              <w:rPr>
                <w:rFonts w:ascii="Verdana" w:hAnsi="Verdana"/>
                <w:color w:val="555555"/>
                <w:sz w:val="18"/>
                <w:szCs w:val="18"/>
              </w:rPr>
            </w:pPr>
            <w:r w:rsidRPr="00E600F2">
              <w:rPr>
                <w:rFonts w:ascii="Verdana" w:hAnsi="Verdana"/>
                <w:color w:val="555555"/>
                <w:sz w:val="18"/>
                <w:szCs w:val="18"/>
              </w:rPr>
              <w:t>!m5!</w:t>
            </w:r>
          </w:p>
        </w:tc>
        <w:tc>
          <w:tcPr>
            <w:tcW w:w="4111" w:type="dxa"/>
            <w:tcBorders>
              <w:top w:val="single" w:sz="8" w:space="0" w:color="80B65D"/>
              <w:left w:val="single" w:sz="8" w:space="0" w:color="80B65D"/>
              <w:bottom w:val="single" w:sz="8" w:space="0" w:color="80B65D"/>
              <w:right w:val="single" w:sz="8" w:space="0" w:color="80B65D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0EEACC" w14:textId="77777777" w:rsidR="00E600F2" w:rsidRPr="00550B58" w:rsidRDefault="00E600F2" w:rsidP="00E600F2">
            <w:pPr>
              <w:rPr>
                <w:color w:val="555555"/>
                <w:sz w:val="18"/>
                <w:szCs w:val="18"/>
              </w:rPr>
            </w:pPr>
            <w:r w:rsidRPr="00550B58">
              <w:rPr>
                <w:color w:val="555555"/>
                <w:sz w:val="18"/>
                <w:szCs w:val="18"/>
              </w:rPr>
              <w:t>!k5!</w:t>
            </w:r>
          </w:p>
        </w:tc>
      </w:tr>
      <w:tr w:rsidR="00E600F2" w:rsidRPr="00E600F2" w14:paraId="10BBD9BF" w14:textId="77777777" w:rsidTr="00E600F2">
        <w:trPr>
          <w:trHeight w:val="57"/>
        </w:trPr>
        <w:tc>
          <w:tcPr>
            <w:tcW w:w="2835" w:type="dxa"/>
            <w:tcBorders>
              <w:top w:val="single" w:sz="8" w:space="0" w:color="80B65D"/>
              <w:left w:val="single" w:sz="8" w:space="0" w:color="80B65D"/>
              <w:bottom w:val="single" w:sz="8" w:space="0" w:color="80B65D"/>
              <w:right w:val="single" w:sz="8" w:space="0" w:color="80B65D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B3C120" w14:textId="77777777" w:rsidR="00E600F2" w:rsidRPr="00E600F2" w:rsidRDefault="00E600F2" w:rsidP="00E600F2">
            <w:pPr>
              <w:rPr>
                <w:rFonts w:cs="Arial"/>
                <w:color w:val="555555"/>
                <w:sz w:val="16"/>
                <w:szCs w:val="16"/>
              </w:rPr>
            </w:pPr>
            <w:r w:rsidRPr="00E600F2">
              <w:rPr>
                <w:rFonts w:cs="Arial"/>
                <w:color w:val="555555"/>
                <w:sz w:val="16"/>
                <w:szCs w:val="16"/>
              </w:rPr>
              <w:t>!a6!</w:t>
            </w:r>
          </w:p>
        </w:tc>
        <w:tc>
          <w:tcPr>
            <w:tcW w:w="987" w:type="dxa"/>
            <w:tcBorders>
              <w:top w:val="single" w:sz="8" w:space="0" w:color="80B65D"/>
              <w:left w:val="single" w:sz="8" w:space="0" w:color="80B65D"/>
              <w:bottom w:val="single" w:sz="8" w:space="0" w:color="80B65D"/>
              <w:right w:val="single" w:sz="8" w:space="0" w:color="80B65D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04A612" w14:textId="77777777" w:rsidR="00E600F2" w:rsidRPr="00E600F2" w:rsidRDefault="00E600F2" w:rsidP="003A2778">
            <w:pPr>
              <w:jc w:val="center"/>
              <w:rPr>
                <w:rFonts w:ascii="Verdana" w:hAnsi="Verdana"/>
                <w:color w:val="555555"/>
                <w:sz w:val="18"/>
                <w:szCs w:val="18"/>
              </w:rPr>
            </w:pPr>
            <w:r w:rsidRPr="00E600F2">
              <w:rPr>
                <w:rFonts w:ascii="Verdana" w:hAnsi="Verdana"/>
                <w:color w:val="555555"/>
                <w:sz w:val="18"/>
                <w:szCs w:val="18"/>
              </w:rPr>
              <w:t>!o6!</w:t>
            </w:r>
          </w:p>
        </w:tc>
        <w:tc>
          <w:tcPr>
            <w:tcW w:w="0" w:type="auto"/>
            <w:tcBorders>
              <w:top w:val="single" w:sz="8" w:space="0" w:color="80B65D"/>
              <w:left w:val="single" w:sz="8" w:space="0" w:color="80B65D"/>
              <w:bottom w:val="single" w:sz="8" w:space="0" w:color="80B65D"/>
              <w:right w:val="single" w:sz="8" w:space="0" w:color="80B65D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63B1EA" w14:textId="77777777" w:rsidR="00E600F2" w:rsidRPr="00E600F2" w:rsidRDefault="00E600F2" w:rsidP="003A2778">
            <w:pPr>
              <w:jc w:val="center"/>
              <w:rPr>
                <w:rFonts w:ascii="Verdana" w:hAnsi="Verdana"/>
                <w:color w:val="555555"/>
                <w:sz w:val="18"/>
                <w:szCs w:val="18"/>
              </w:rPr>
            </w:pPr>
            <w:r w:rsidRPr="00E600F2">
              <w:rPr>
                <w:rFonts w:ascii="Verdana" w:hAnsi="Verdana"/>
                <w:color w:val="555555"/>
                <w:sz w:val="18"/>
                <w:szCs w:val="18"/>
              </w:rPr>
              <w:t>!g6!</w:t>
            </w:r>
          </w:p>
        </w:tc>
        <w:tc>
          <w:tcPr>
            <w:tcW w:w="1267" w:type="dxa"/>
            <w:tcBorders>
              <w:top w:val="single" w:sz="8" w:space="0" w:color="80B65D"/>
              <w:left w:val="single" w:sz="8" w:space="0" w:color="80B65D"/>
              <w:bottom w:val="single" w:sz="8" w:space="0" w:color="80B65D"/>
              <w:right w:val="single" w:sz="8" w:space="0" w:color="80B65D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AD52C0" w14:textId="77777777" w:rsidR="00E600F2" w:rsidRPr="00E600F2" w:rsidRDefault="00E600F2" w:rsidP="003A2778">
            <w:pPr>
              <w:jc w:val="center"/>
              <w:rPr>
                <w:rFonts w:ascii="Verdana" w:hAnsi="Verdana"/>
                <w:color w:val="555555"/>
                <w:sz w:val="18"/>
                <w:szCs w:val="18"/>
              </w:rPr>
            </w:pPr>
            <w:r w:rsidRPr="00E600F2">
              <w:rPr>
                <w:rFonts w:ascii="Verdana" w:hAnsi="Verdana"/>
                <w:color w:val="555555"/>
                <w:sz w:val="18"/>
                <w:szCs w:val="18"/>
              </w:rPr>
              <w:t>!m6!</w:t>
            </w:r>
          </w:p>
        </w:tc>
        <w:tc>
          <w:tcPr>
            <w:tcW w:w="4111" w:type="dxa"/>
            <w:tcBorders>
              <w:top w:val="single" w:sz="8" w:space="0" w:color="80B65D"/>
              <w:left w:val="single" w:sz="8" w:space="0" w:color="80B65D"/>
              <w:bottom w:val="single" w:sz="8" w:space="0" w:color="80B65D"/>
              <w:right w:val="single" w:sz="8" w:space="0" w:color="80B65D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4C433A" w14:textId="77777777" w:rsidR="00E600F2" w:rsidRPr="00550B58" w:rsidRDefault="00E600F2" w:rsidP="00E600F2">
            <w:pPr>
              <w:rPr>
                <w:color w:val="555555"/>
                <w:sz w:val="18"/>
                <w:szCs w:val="18"/>
              </w:rPr>
            </w:pPr>
            <w:r w:rsidRPr="00550B58">
              <w:rPr>
                <w:color w:val="555555"/>
                <w:sz w:val="18"/>
                <w:szCs w:val="18"/>
              </w:rPr>
              <w:t>!k6!</w:t>
            </w:r>
          </w:p>
        </w:tc>
      </w:tr>
      <w:tr w:rsidR="00E600F2" w:rsidRPr="00E600F2" w14:paraId="17F0972B" w14:textId="77777777" w:rsidTr="00E600F2">
        <w:trPr>
          <w:trHeight w:val="57"/>
        </w:trPr>
        <w:tc>
          <w:tcPr>
            <w:tcW w:w="2835" w:type="dxa"/>
            <w:tcBorders>
              <w:top w:val="single" w:sz="8" w:space="0" w:color="80B65D"/>
              <w:left w:val="single" w:sz="8" w:space="0" w:color="80B65D"/>
              <w:bottom w:val="single" w:sz="8" w:space="0" w:color="80B65D"/>
              <w:right w:val="single" w:sz="8" w:space="0" w:color="80B65D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9D276B" w14:textId="77777777" w:rsidR="00E600F2" w:rsidRPr="00E600F2" w:rsidRDefault="00E600F2" w:rsidP="00E600F2">
            <w:pPr>
              <w:rPr>
                <w:rFonts w:cs="Arial"/>
                <w:color w:val="555555"/>
                <w:sz w:val="16"/>
                <w:szCs w:val="16"/>
              </w:rPr>
            </w:pPr>
            <w:r w:rsidRPr="00E600F2">
              <w:rPr>
                <w:rFonts w:cs="Arial"/>
                <w:color w:val="555555"/>
                <w:sz w:val="16"/>
                <w:szCs w:val="16"/>
              </w:rPr>
              <w:t>!a7!</w:t>
            </w:r>
          </w:p>
        </w:tc>
        <w:tc>
          <w:tcPr>
            <w:tcW w:w="987" w:type="dxa"/>
            <w:tcBorders>
              <w:top w:val="single" w:sz="8" w:space="0" w:color="80B65D"/>
              <w:left w:val="single" w:sz="8" w:space="0" w:color="80B65D"/>
              <w:bottom w:val="single" w:sz="8" w:space="0" w:color="80B65D"/>
              <w:right w:val="single" w:sz="8" w:space="0" w:color="80B65D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FDDBBB" w14:textId="77777777" w:rsidR="00E600F2" w:rsidRPr="00E600F2" w:rsidRDefault="00E600F2" w:rsidP="003A2778">
            <w:pPr>
              <w:jc w:val="center"/>
              <w:rPr>
                <w:rFonts w:ascii="Verdana" w:hAnsi="Verdana"/>
                <w:color w:val="555555"/>
                <w:sz w:val="18"/>
                <w:szCs w:val="18"/>
              </w:rPr>
            </w:pPr>
            <w:r w:rsidRPr="00E600F2">
              <w:rPr>
                <w:rFonts w:ascii="Verdana" w:hAnsi="Verdana"/>
                <w:color w:val="555555"/>
                <w:sz w:val="18"/>
                <w:szCs w:val="18"/>
              </w:rPr>
              <w:t>!o7!</w:t>
            </w:r>
          </w:p>
        </w:tc>
        <w:tc>
          <w:tcPr>
            <w:tcW w:w="0" w:type="auto"/>
            <w:tcBorders>
              <w:top w:val="single" w:sz="8" w:space="0" w:color="80B65D"/>
              <w:left w:val="single" w:sz="8" w:space="0" w:color="80B65D"/>
              <w:bottom w:val="single" w:sz="8" w:space="0" w:color="80B65D"/>
              <w:right w:val="single" w:sz="8" w:space="0" w:color="80B65D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E3870D" w14:textId="77777777" w:rsidR="00E600F2" w:rsidRPr="00E600F2" w:rsidRDefault="00E600F2" w:rsidP="003A2778">
            <w:pPr>
              <w:jc w:val="center"/>
              <w:rPr>
                <w:rFonts w:ascii="Verdana" w:hAnsi="Verdana"/>
                <w:color w:val="555555"/>
                <w:sz w:val="18"/>
                <w:szCs w:val="18"/>
              </w:rPr>
            </w:pPr>
            <w:r w:rsidRPr="00E600F2">
              <w:rPr>
                <w:rFonts w:ascii="Verdana" w:hAnsi="Verdana"/>
                <w:color w:val="555555"/>
                <w:sz w:val="18"/>
                <w:szCs w:val="18"/>
              </w:rPr>
              <w:t>!g7!</w:t>
            </w:r>
          </w:p>
        </w:tc>
        <w:tc>
          <w:tcPr>
            <w:tcW w:w="1267" w:type="dxa"/>
            <w:tcBorders>
              <w:top w:val="single" w:sz="8" w:space="0" w:color="80B65D"/>
              <w:left w:val="single" w:sz="8" w:space="0" w:color="80B65D"/>
              <w:bottom w:val="single" w:sz="8" w:space="0" w:color="80B65D"/>
              <w:right w:val="single" w:sz="8" w:space="0" w:color="80B65D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C0C9B4" w14:textId="77777777" w:rsidR="00E600F2" w:rsidRPr="00E600F2" w:rsidRDefault="00E600F2" w:rsidP="003A2778">
            <w:pPr>
              <w:jc w:val="center"/>
              <w:rPr>
                <w:rFonts w:ascii="Verdana" w:hAnsi="Verdana"/>
                <w:color w:val="555555"/>
                <w:sz w:val="18"/>
                <w:szCs w:val="18"/>
              </w:rPr>
            </w:pPr>
            <w:r w:rsidRPr="00E600F2">
              <w:rPr>
                <w:rFonts w:ascii="Verdana" w:hAnsi="Verdana"/>
                <w:color w:val="555555"/>
                <w:sz w:val="18"/>
                <w:szCs w:val="18"/>
              </w:rPr>
              <w:t>!m7!</w:t>
            </w:r>
          </w:p>
        </w:tc>
        <w:tc>
          <w:tcPr>
            <w:tcW w:w="4111" w:type="dxa"/>
            <w:tcBorders>
              <w:top w:val="single" w:sz="8" w:space="0" w:color="80B65D"/>
              <w:left w:val="single" w:sz="8" w:space="0" w:color="80B65D"/>
              <w:bottom w:val="single" w:sz="8" w:space="0" w:color="80B65D"/>
              <w:right w:val="single" w:sz="8" w:space="0" w:color="80B65D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06B8E9" w14:textId="77777777" w:rsidR="00E600F2" w:rsidRPr="00550B58" w:rsidRDefault="00E600F2" w:rsidP="00E600F2">
            <w:pPr>
              <w:rPr>
                <w:color w:val="555555"/>
                <w:sz w:val="18"/>
                <w:szCs w:val="18"/>
              </w:rPr>
            </w:pPr>
            <w:r w:rsidRPr="00550B58">
              <w:rPr>
                <w:color w:val="555555"/>
                <w:sz w:val="18"/>
                <w:szCs w:val="18"/>
              </w:rPr>
              <w:t>!k7!</w:t>
            </w:r>
          </w:p>
        </w:tc>
      </w:tr>
      <w:tr w:rsidR="00E600F2" w:rsidRPr="00E600F2" w14:paraId="7B21C563" w14:textId="77777777" w:rsidTr="00E600F2">
        <w:trPr>
          <w:trHeight w:val="57"/>
        </w:trPr>
        <w:tc>
          <w:tcPr>
            <w:tcW w:w="2835" w:type="dxa"/>
            <w:tcBorders>
              <w:top w:val="single" w:sz="8" w:space="0" w:color="80B65D"/>
              <w:left w:val="single" w:sz="8" w:space="0" w:color="80B65D"/>
              <w:bottom w:val="single" w:sz="8" w:space="0" w:color="80B65D"/>
              <w:right w:val="single" w:sz="8" w:space="0" w:color="80B65D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E3FBE8" w14:textId="77777777" w:rsidR="00E600F2" w:rsidRPr="00E600F2" w:rsidRDefault="00E600F2" w:rsidP="00E600F2">
            <w:pPr>
              <w:rPr>
                <w:rFonts w:cs="Arial"/>
                <w:color w:val="555555"/>
                <w:sz w:val="16"/>
                <w:szCs w:val="16"/>
              </w:rPr>
            </w:pPr>
            <w:r w:rsidRPr="00E600F2">
              <w:rPr>
                <w:rFonts w:cs="Arial"/>
                <w:color w:val="555555"/>
                <w:sz w:val="16"/>
                <w:szCs w:val="16"/>
              </w:rPr>
              <w:t>!a8!</w:t>
            </w:r>
          </w:p>
        </w:tc>
        <w:tc>
          <w:tcPr>
            <w:tcW w:w="987" w:type="dxa"/>
            <w:tcBorders>
              <w:top w:val="single" w:sz="8" w:space="0" w:color="80B65D"/>
              <w:left w:val="single" w:sz="8" w:space="0" w:color="80B65D"/>
              <w:bottom w:val="single" w:sz="8" w:space="0" w:color="80B65D"/>
              <w:right w:val="single" w:sz="8" w:space="0" w:color="80B65D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4397FF" w14:textId="77777777" w:rsidR="00E600F2" w:rsidRPr="00E600F2" w:rsidRDefault="00E600F2" w:rsidP="003A2778">
            <w:pPr>
              <w:jc w:val="center"/>
              <w:rPr>
                <w:rFonts w:ascii="Verdana" w:hAnsi="Verdana"/>
                <w:color w:val="555555"/>
                <w:sz w:val="18"/>
                <w:szCs w:val="18"/>
              </w:rPr>
            </w:pPr>
            <w:r w:rsidRPr="00E600F2">
              <w:rPr>
                <w:rFonts w:ascii="Verdana" w:hAnsi="Verdana"/>
                <w:color w:val="555555"/>
                <w:sz w:val="18"/>
                <w:szCs w:val="18"/>
              </w:rPr>
              <w:t>!o8!</w:t>
            </w:r>
          </w:p>
        </w:tc>
        <w:tc>
          <w:tcPr>
            <w:tcW w:w="0" w:type="auto"/>
            <w:tcBorders>
              <w:top w:val="single" w:sz="8" w:space="0" w:color="80B65D"/>
              <w:left w:val="single" w:sz="8" w:space="0" w:color="80B65D"/>
              <w:bottom w:val="single" w:sz="8" w:space="0" w:color="80B65D"/>
              <w:right w:val="single" w:sz="8" w:space="0" w:color="80B65D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2AEBA1" w14:textId="77777777" w:rsidR="00E600F2" w:rsidRPr="00E600F2" w:rsidRDefault="00E600F2" w:rsidP="003A2778">
            <w:pPr>
              <w:jc w:val="center"/>
              <w:rPr>
                <w:rFonts w:ascii="Verdana" w:hAnsi="Verdana"/>
                <w:color w:val="555555"/>
                <w:sz w:val="18"/>
                <w:szCs w:val="18"/>
              </w:rPr>
            </w:pPr>
            <w:r w:rsidRPr="00E600F2">
              <w:rPr>
                <w:rFonts w:ascii="Verdana" w:hAnsi="Verdana"/>
                <w:color w:val="555555"/>
                <w:sz w:val="18"/>
                <w:szCs w:val="18"/>
              </w:rPr>
              <w:t>!g8!</w:t>
            </w:r>
          </w:p>
        </w:tc>
        <w:tc>
          <w:tcPr>
            <w:tcW w:w="1267" w:type="dxa"/>
            <w:tcBorders>
              <w:top w:val="single" w:sz="8" w:space="0" w:color="80B65D"/>
              <w:left w:val="single" w:sz="8" w:space="0" w:color="80B65D"/>
              <w:bottom w:val="single" w:sz="8" w:space="0" w:color="80B65D"/>
              <w:right w:val="single" w:sz="8" w:space="0" w:color="80B65D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9E38BD" w14:textId="77777777" w:rsidR="00E600F2" w:rsidRPr="00E600F2" w:rsidRDefault="00E600F2" w:rsidP="003A2778">
            <w:pPr>
              <w:jc w:val="center"/>
              <w:rPr>
                <w:rFonts w:ascii="Verdana" w:hAnsi="Verdana"/>
                <w:color w:val="555555"/>
                <w:sz w:val="18"/>
                <w:szCs w:val="18"/>
              </w:rPr>
            </w:pPr>
            <w:r w:rsidRPr="00E600F2">
              <w:rPr>
                <w:rFonts w:ascii="Verdana" w:hAnsi="Verdana"/>
                <w:color w:val="555555"/>
                <w:sz w:val="18"/>
                <w:szCs w:val="18"/>
              </w:rPr>
              <w:t>!m8!</w:t>
            </w:r>
          </w:p>
        </w:tc>
        <w:tc>
          <w:tcPr>
            <w:tcW w:w="4111" w:type="dxa"/>
            <w:tcBorders>
              <w:top w:val="single" w:sz="8" w:space="0" w:color="80B65D"/>
              <w:left w:val="single" w:sz="8" w:space="0" w:color="80B65D"/>
              <w:bottom w:val="single" w:sz="8" w:space="0" w:color="80B65D"/>
              <w:right w:val="single" w:sz="8" w:space="0" w:color="80B65D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F35571" w14:textId="77777777" w:rsidR="00E600F2" w:rsidRPr="00550B58" w:rsidRDefault="00E600F2" w:rsidP="00E600F2">
            <w:pPr>
              <w:rPr>
                <w:color w:val="555555"/>
                <w:sz w:val="18"/>
                <w:szCs w:val="18"/>
              </w:rPr>
            </w:pPr>
            <w:r w:rsidRPr="00550B58">
              <w:rPr>
                <w:color w:val="555555"/>
                <w:sz w:val="18"/>
                <w:szCs w:val="18"/>
              </w:rPr>
              <w:t>!k8!</w:t>
            </w:r>
          </w:p>
        </w:tc>
      </w:tr>
      <w:tr w:rsidR="00E600F2" w:rsidRPr="00E600F2" w14:paraId="09C6B562" w14:textId="77777777" w:rsidTr="00E600F2">
        <w:trPr>
          <w:trHeight w:val="57"/>
        </w:trPr>
        <w:tc>
          <w:tcPr>
            <w:tcW w:w="2835" w:type="dxa"/>
            <w:tcBorders>
              <w:top w:val="single" w:sz="8" w:space="0" w:color="80B65D"/>
              <w:left w:val="single" w:sz="8" w:space="0" w:color="80B65D"/>
              <w:bottom w:val="single" w:sz="8" w:space="0" w:color="80B65D"/>
              <w:right w:val="single" w:sz="8" w:space="0" w:color="80B65D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9E5230" w14:textId="77777777" w:rsidR="00E600F2" w:rsidRPr="00E600F2" w:rsidRDefault="00E600F2" w:rsidP="00E600F2">
            <w:pPr>
              <w:rPr>
                <w:rFonts w:cs="Arial"/>
                <w:color w:val="555555"/>
                <w:sz w:val="16"/>
                <w:szCs w:val="16"/>
              </w:rPr>
            </w:pPr>
            <w:r w:rsidRPr="00E600F2">
              <w:rPr>
                <w:rFonts w:cs="Arial"/>
                <w:color w:val="555555"/>
                <w:sz w:val="16"/>
                <w:szCs w:val="16"/>
              </w:rPr>
              <w:t>!a9!</w:t>
            </w:r>
          </w:p>
        </w:tc>
        <w:tc>
          <w:tcPr>
            <w:tcW w:w="987" w:type="dxa"/>
            <w:tcBorders>
              <w:top w:val="single" w:sz="8" w:space="0" w:color="80B65D"/>
              <w:left w:val="single" w:sz="8" w:space="0" w:color="80B65D"/>
              <w:bottom w:val="single" w:sz="8" w:space="0" w:color="80B65D"/>
              <w:right w:val="single" w:sz="8" w:space="0" w:color="80B65D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C3D295" w14:textId="77777777" w:rsidR="00E600F2" w:rsidRPr="00E600F2" w:rsidRDefault="00E600F2" w:rsidP="003A2778">
            <w:pPr>
              <w:jc w:val="center"/>
              <w:rPr>
                <w:rFonts w:ascii="Verdana" w:hAnsi="Verdana"/>
                <w:color w:val="555555"/>
                <w:sz w:val="18"/>
                <w:szCs w:val="18"/>
              </w:rPr>
            </w:pPr>
            <w:r w:rsidRPr="00E600F2">
              <w:rPr>
                <w:rFonts w:ascii="Verdana" w:hAnsi="Verdana"/>
                <w:color w:val="555555"/>
                <w:sz w:val="18"/>
                <w:szCs w:val="18"/>
              </w:rPr>
              <w:t>!o9!</w:t>
            </w:r>
          </w:p>
        </w:tc>
        <w:tc>
          <w:tcPr>
            <w:tcW w:w="0" w:type="auto"/>
            <w:tcBorders>
              <w:top w:val="single" w:sz="8" w:space="0" w:color="80B65D"/>
              <w:left w:val="single" w:sz="8" w:space="0" w:color="80B65D"/>
              <w:bottom w:val="single" w:sz="8" w:space="0" w:color="80B65D"/>
              <w:right w:val="single" w:sz="8" w:space="0" w:color="80B65D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725B1F" w14:textId="77777777" w:rsidR="00E600F2" w:rsidRPr="00E600F2" w:rsidRDefault="00E600F2" w:rsidP="003A2778">
            <w:pPr>
              <w:jc w:val="center"/>
              <w:rPr>
                <w:rFonts w:ascii="Verdana" w:hAnsi="Verdana"/>
                <w:color w:val="555555"/>
                <w:sz w:val="18"/>
                <w:szCs w:val="18"/>
              </w:rPr>
            </w:pPr>
            <w:r w:rsidRPr="00E600F2">
              <w:rPr>
                <w:rFonts w:ascii="Verdana" w:hAnsi="Verdana"/>
                <w:color w:val="555555"/>
                <w:sz w:val="18"/>
                <w:szCs w:val="18"/>
              </w:rPr>
              <w:t>!g9!</w:t>
            </w:r>
          </w:p>
        </w:tc>
        <w:tc>
          <w:tcPr>
            <w:tcW w:w="1267" w:type="dxa"/>
            <w:tcBorders>
              <w:top w:val="single" w:sz="8" w:space="0" w:color="80B65D"/>
              <w:left w:val="single" w:sz="8" w:space="0" w:color="80B65D"/>
              <w:bottom w:val="single" w:sz="8" w:space="0" w:color="80B65D"/>
              <w:right w:val="single" w:sz="8" w:space="0" w:color="80B65D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1E888F" w14:textId="77777777" w:rsidR="00E600F2" w:rsidRPr="00E600F2" w:rsidRDefault="00E600F2" w:rsidP="003A2778">
            <w:pPr>
              <w:jc w:val="center"/>
              <w:rPr>
                <w:rFonts w:ascii="Verdana" w:hAnsi="Verdana"/>
                <w:color w:val="555555"/>
                <w:sz w:val="18"/>
                <w:szCs w:val="18"/>
              </w:rPr>
            </w:pPr>
            <w:r w:rsidRPr="00E600F2">
              <w:rPr>
                <w:rFonts w:ascii="Verdana" w:hAnsi="Verdana"/>
                <w:color w:val="555555"/>
                <w:sz w:val="18"/>
                <w:szCs w:val="18"/>
              </w:rPr>
              <w:t>!m9!</w:t>
            </w:r>
          </w:p>
        </w:tc>
        <w:tc>
          <w:tcPr>
            <w:tcW w:w="4111" w:type="dxa"/>
            <w:tcBorders>
              <w:top w:val="single" w:sz="8" w:space="0" w:color="80B65D"/>
              <w:left w:val="single" w:sz="8" w:space="0" w:color="80B65D"/>
              <w:bottom w:val="single" w:sz="8" w:space="0" w:color="80B65D"/>
              <w:right w:val="single" w:sz="8" w:space="0" w:color="80B65D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6996B0" w14:textId="77777777" w:rsidR="00E600F2" w:rsidRPr="00550B58" w:rsidRDefault="00E600F2" w:rsidP="00E600F2">
            <w:pPr>
              <w:rPr>
                <w:color w:val="555555"/>
                <w:sz w:val="18"/>
                <w:szCs w:val="18"/>
              </w:rPr>
            </w:pPr>
            <w:r w:rsidRPr="00550B58">
              <w:rPr>
                <w:color w:val="555555"/>
                <w:sz w:val="18"/>
                <w:szCs w:val="18"/>
              </w:rPr>
              <w:t>!k9!</w:t>
            </w:r>
          </w:p>
        </w:tc>
      </w:tr>
      <w:tr w:rsidR="00E600F2" w:rsidRPr="00E600F2" w14:paraId="4157A5BD" w14:textId="77777777" w:rsidTr="00E600F2">
        <w:trPr>
          <w:trHeight w:val="57"/>
        </w:trPr>
        <w:tc>
          <w:tcPr>
            <w:tcW w:w="2835" w:type="dxa"/>
            <w:tcBorders>
              <w:top w:val="single" w:sz="8" w:space="0" w:color="80B65D"/>
              <w:left w:val="single" w:sz="8" w:space="0" w:color="80B65D"/>
              <w:bottom w:val="single" w:sz="8" w:space="0" w:color="80B65D"/>
              <w:right w:val="single" w:sz="8" w:space="0" w:color="80B65D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29231B" w14:textId="77777777" w:rsidR="00E600F2" w:rsidRPr="00E600F2" w:rsidRDefault="00E600F2" w:rsidP="00E600F2">
            <w:pPr>
              <w:rPr>
                <w:rFonts w:cs="Arial"/>
                <w:color w:val="555555"/>
                <w:sz w:val="16"/>
                <w:szCs w:val="16"/>
              </w:rPr>
            </w:pPr>
            <w:r w:rsidRPr="00E600F2">
              <w:rPr>
                <w:rFonts w:cs="Arial"/>
                <w:color w:val="555555"/>
                <w:sz w:val="16"/>
                <w:szCs w:val="16"/>
              </w:rPr>
              <w:t>!a10!</w:t>
            </w:r>
          </w:p>
        </w:tc>
        <w:tc>
          <w:tcPr>
            <w:tcW w:w="987" w:type="dxa"/>
            <w:tcBorders>
              <w:top w:val="single" w:sz="8" w:space="0" w:color="80B65D"/>
              <w:left w:val="single" w:sz="8" w:space="0" w:color="80B65D"/>
              <w:bottom w:val="single" w:sz="8" w:space="0" w:color="80B65D"/>
              <w:right w:val="single" w:sz="8" w:space="0" w:color="80B65D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34869E" w14:textId="77777777" w:rsidR="00E600F2" w:rsidRPr="00E600F2" w:rsidRDefault="00E600F2" w:rsidP="003A2778">
            <w:pPr>
              <w:jc w:val="center"/>
              <w:rPr>
                <w:rFonts w:ascii="Verdana" w:hAnsi="Verdana"/>
                <w:color w:val="555555"/>
                <w:sz w:val="18"/>
                <w:szCs w:val="18"/>
              </w:rPr>
            </w:pPr>
            <w:r w:rsidRPr="00E600F2">
              <w:rPr>
                <w:rFonts w:ascii="Verdana" w:hAnsi="Verdana"/>
                <w:color w:val="555555"/>
                <w:sz w:val="18"/>
                <w:szCs w:val="18"/>
              </w:rPr>
              <w:t>!o10!</w:t>
            </w:r>
          </w:p>
        </w:tc>
        <w:tc>
          <w:tcPr>
            <w:tcW w:w="0" w:type="auto"/>
            <w:tcBorders>
              <w:top w:val="single" w:sz="8" w:space="0" w:color="80B65D"/>
              <w:left w:val="single" w:sz="8" w:space="0" w:color="80B65D"/>
              <w:bottom w:val="single" w:sz="8" w:space="0" w:color="80B65D"/>
              <w:right w:val="single" w:sz="8" w:space="0" w:color="80B65D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1D4400" w14:textId="77777777" w:rsidR="00E600F2" w:rsidRPr="00E600F2" w:rsidRDefault="00E600F2" w:rsidP="003A2778">
            <w:pPr>
              <w:jc w:val="center"/>
              <w:rPr>
                <w:rFonts w:ascii="Verdana" w:hAnsi="Verdana"/>
                <w:color w:val="555555"/>
                <w:sz w:val="18"/>
                <w:szCs w:val="18"/>
              </w:rPr>
            </w:pPr>
            <w:r w:rsidRPr="00E600F2">
              <w:rPr>
                <w:rFonts w:ascii="Verdana" w:hAnsi="Verdana"/>
                <w:color w:val="555555"/>
                <w:sz w:val="18"/>
                <w:szCs w:val="18"/>
              </w:rPr>
              <w:t>!g10!</w:t>
            </w:r>
          </w:p>
        </w:tc>
        <w:tc>
          <w:tcPr>
            <w:tcW w:w="1267" w:type="dxa"/>
            <w:tcBorders>
              <w:top w:val="single" w:sz="8" w:space="0" w:color="80B65D"/>
              <w:left w:val="single" w:sz="8" w:space="0" w:color="80B65D"/>
              <w:bottom w:val="single" w:sz="8" w:space="0" w:color="80B65D"/>
              <w:right w:val="single" w:sz="8" w:space="0" w:color="80B65D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C67D5B" w14:textId="77777777" w:rsidR="00E600F2" w:rsidRPr="00E600F2" w:rsidRDefault="00E600F2" w:rsidP="003A2778">
            <w:pPr>
              <w:jc w:val="center"/>
              <w:rPr>
                <w:rFonts w:ascii="Verdana" w:hAnsi="Verdana"/>
                <w:color w:val="555555"/>
                <w:sz w:val="18"/>
                <w:szCs w:val="18"/>
              </w:rPr>
            </w:pPr>
            <w:r w:rsidRPr="00E600F2">
              <w:rPr>
                <w:rFonts w:ascii="Verdana" w:hAnsi="Verdana"/>
                <w:color w:val="555555"/>
                <w:sz w:val="18"/>
                <w:szCs w:val="18"/>
              </w:rPr>
              <w:t>!m10!</w:t>
            </w:r>
          </w:p>
        </w:tc>
        <w:tc>
          <w:tcPr>
            <w:tcW w:w="4111" w:type="dxa"/>
            <w:tcBorders>
              <w:top w:val="single" w:sz="8" w:space="0" w:color="80B65D"/>
              <w:left w:val="single" w:sz="8" w:space="0" w:color="80B65D"/>
              <w:bottom w:val="single" w:sz="8" w:space="0" w:color="80B65D"/>
              <w:right w:val="single" w:sz="8" w:space="0" w:color="80B65D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C3DF3B" w14:textId="77777777" w:rsidR="00E600F2" w:rsidRPr="00550B58" w:rsidRDefault="00E600F2" w:rsidP="00E600F2">
            <w:pPr>
              <w:rPr>
                <w:color w:val="555555"/>
                <w:sz w:val="18"/>
                <w:szCs w:val="18"/>
              </w:rPr>
            </w:pPr>
            <w:r w:rsidRPr="00550B58">
              <w:rPr>
                <w:color w:val="555555"/>
                <w:sz w:val="18"/>
                <w:szCs w:val="18"/>
              </w:rPr>
              <w:t>!k10!</w:t>
            </w:r>
          </w:p>
        </w:tc>
      </w:tr>
      <w:tr w:rsidR="00E600F2" w:rsidRPr="00E600F2" w14:paraId="7A83C50F" w14:textId="77777777" w:rsidTr="00E600F2">
        <w:trPr>
          <w:trHeight w:val="57"/>
        </w:trPr>
        <w:tc>
          <w:tcPr>
            <w:tcW w:w="2835" w:type="dxa"/>
            <w:tcBorders>
              <w:top w:val="single" w:sz="8" w:space="0" w:color="80B65D"/>
              <w:left w:val="single" w:sz="8" w:space="0" w:color="80B65D"/>
              <w:bottom w:val="single" w:sz="8" w:space="0" w:color="80B65D"/>
              <w:right w:val="single" w:sz="8" w:space="0" w:color="80B65D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7E0C31" w14:textId="77777777" w:rsidR="00E600F2" w:rsidRPr="00E600F2" w:rsidRDefault="00E600F2" w:rsidP="00E600F2">
            <w:pPr>
              <w:rPr>
                <w:rFonts w:cs="Arial"/>
                <w:color w:val="555555"/>
                <w:sz w:val="16"/>
                <w:szCs w:val="16"/>
              </w:rPr>
            </w:pPr>
            <w:r w:rsidRPr="00E600F2">
              <w:rPr>
                <w:rFonts w:cs="Arial"/>
                <w:color w:val="555555"/>
                <w:sz w:val="16"/>
                <w:szCs w:val="16"/>
              </w:rPr>
              <w:t>!a11!</w:t>
            </w:r>
          </w:p>
        </w:tc>
        <w:tc>
          <w:tcPr>
            <w:tcW w:w="987" w:type="dxa"/>
            <w:tcBorders>
              <w:top w:val="single" w:sz="8" w:space="0" w:color="80B65D"/>
              <w:left w:val="single" w:sz="8" w:space="0" w:color="80B65D"/>
              <w:bottom w:val="single" w:sz="8" w:space="0" w:color="80B65D"/>
              <w:right w:val="single" w:sz="8" w:space="0" w:color="80B65D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A6870C" w14:textId="77777777" w:rsidR="00E600F2" w:rsidRPr="00E600F2" w:rsidRDefault="00E600F2" w:rsidP="003A2778">
            <w:pPr>
              <w:jc w:val="center"/>
              <w:rPr>
                <w:rFonts w:ascii="Verdana" w:hAnsi="Verdana"/>
                <w:color w:val="555555"/>
                <w:sz w:val="18"/>
                <w:szCs w:val="18"/>
              </w:rPr>
            </w:pPr>
            <w:r w:rsidRPr="00E600F2">
              <w:rPr>
                <w:rFonts w:ascii="Verdana" w:hAnsi="Verdana"/>
                <w:color w:val="555555"/>
                <w:sz w:val="18"/>
                <w:szCs w:val="18"/>
              </w:rPr>
              <w:t>!o11!</w:t>
            </w:r>
          </w:p>
        </w:tc>
        <w:tc>
          <w:tcPr>
            <w:tcW w:w="0" w:type="auto"/>
            <w:tcBorders>
              <w:top w:val="single" w:sz="8" w:space="0" w:color="80B65D"/>
              <w:left w:val="single" w:sz="8" w:space="0" w:color="80B65D"/>
              <w:bottom w:val="single" w:sz="8" w:space="0" w:color="80B65D"/>
              <w:right w:val="single" w:sz="8" w:space="0" w:color="80B65D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97A9A1" w14:textId="77777777" w:rsidR="00E600F2" w:rsidRPr="00E600F2" w:rsidRDefault="00E600F2" w:rsidP="003A2778">
            <w:pPr>
              <w:jc w:val="center"/>
              <w:rPr>
                <w:rFonts w:ascii="Verdana" w:hAnsi="Verdana"/>
                <w:color w:val="555555"/>
                <w:sz w:val="18"/>
                <w:szCs w:val="18"/>
              </w:rPr>
            </w:pPr>
            <w:r w:rsidRPr="00E600F2">
              <w:rPr>
                <w:rFonts w:ascii="Verdana" w:hAnsi="Verdana"/>
                <w:color w:val="555555"/>
                <w:sz w:val="18"/>
                <w:szCs w:val="18"/>
              </w:rPr>
              <w:t>!g11!</w:t>
            </w:r>
          </w:p>
        </w:tc>
        <w:tc>
          <w:tcPr>
            <w:tcW w:w="1267" w:type="dxa"/>
            <w:tcBorders>
              <w:top w:val="single" w:sz="8" w:space="0" w:color="80B65D"/>
              <w:left w:val="single" w:sz="8" w:space="0" w:color="80B65D"/>
              <w:bottom w:val="single" w:sz="8" w:space="0" w:color="80B65D"/>
              <w:right w:val="single" w:sz="8" w:space="0" w:color="80B65D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537042" w14:textId="77777777" w:rsidR="00E600F2" w:rsidRPr="00E600F2" w:rsidRDefault="00E600F2" w:rsidP="003A2778">
            <w:pPr>
              <w:jc w:val="center"/>
              <w:rPr>
                <w:rFonts w:ascii="Verdana" w:hAnsi="Verdana"/>
                <w:color w:val="555555"/>
                <w:sz w:val="18"/>
                <w:szCs w:val="18"/>
              </w:rPr>
            </w:pPr>
            <w:r w:rsidRPr="00E600F2">
              <w:rPr>
                <w:rFonts w:ascii="Verdana" w:hAnsi="Verdana"/>
                <w:color w:val="555555"/>
                <w:sz w:val="18"/>
                <w:szCs w:val="18"/>
              </w:rPr>
              <w:t>!m11!</w:t>
            </w:r>
          </w:p>
        </w:tc>
        <w:tc>
          <w:tcPr>
            <w:tcW w:w="4111" w:type="dxa"/>
            <w:tcBorders>
              <w:top w:val="single" w:sz="8" w:space="0" w:color="80B65D"/>
              <w:left w:val="single" w:sz="8" w:space="0" w:color="80B65D"/>
              <w:bottom w:val="single" w:sz="8" w:space="0" w:color="80B65D"/>
              <w:right w:val="single" w:sz="8" w:space="0" w:color="80B65D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068E09" w14:textId="77777777" w:rsidR="00E600F2" w:rsidRPr="00550B58" w:rsidRDefault="00E600F2" w:rsidP="00E600F2">
            <w:pPr>
              <w:rPr>
                <w:color w:val="555555"/>
                <w:sz w:val="18"/>
                <w:szCs w:val="18"/>
              </w:rPr>
            </w:pPr>
            <w:r w:rsidRPr="00550B58">
              <w:rPr>
                <w:color w:val="555555"/>
                <w:sz w:val="18"/>
                <w:szCs w:val="18"/>
              </w:rPr>
              <w:t>!k11!</w:t>
            </w:r>
          </w:p>
        </w:tc>
      </w:tr>
      <w:tr w:rsidR="00E600F2" w:rsidRPr="00E600F2" w14:paraId="0B43E3A5" w14:textId="77777777" w:rsidTr="00E600F2">
        <w:trPr>
          <w:trHeight w:val="57"/>
        </w:trPr>
        <w:tc>
          <w:tcPr>
            <w:tcW w:w="2835" w:type="dxa"/>
            <w:tcBorders>
              <w:top w:val="single" w:sz="8" w:space="0" w:color="80B65D"/>
              <w:left w:val="single" w:sz="8" w:space="0" w:color="80B65D"/>
              <w:bottom w:val="single" w:sz="8" w:space="0" w:color="80B65D"/>
              <w:right w:val="single" w:sz="8" w:space="0" w:color="80B65D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2BCFD4" w14:textId="77777777" w:rsidR="00E600F2" w:rsidRPr="00E600F2" w:rsidRDefault="00E600F2" w:rsidP="00E600F2">
            <w:pPr>
              <w:rPr>
                <w:rFonts w:cs="Arial"/>
                <w:color w:val="555555"/>
                <w:sz w:val="16"/>
                <w:szCs w:val="16"/>
              </w:rPr>
            </w:pPr>
            <w:r w:rsidRPr="00E600F2">
              <w:rPr>
                <w:rFonts w:cs="Arial"/>
                <w:color w:val="555555"/>
                <w:sz w:val="16"/>
                <w:szCs w:val="16"/>
              </w:rPr>
              <w:t>!a12!</w:t>
            </w:r>
          </w:p>
        </w:tc>
        <w:tc>
          <w:tcPr>
            <w:tcW w:w="987" w:type="dxa"/>
            <w:tcBorders>
              <w:top w:val="single" w:sz="8" w:space="0" w:color="80B65D"/>
              <w:left w:val="single" w:sz="8" w:space="0" w:color="80B65D"/>
              <w:bottom w:val="single" w:sz="8" w:space="0" w:color="80B65D"/>
              <w:right w:val="single" w:sz="8" w:space="0" w:color="80B65D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D0C9C4" w14:textId="77777777" w:rsidR="00E600F2" w:rsidRPr="00E600F2" w:rsidRDefault="00E600F2" w:rsidP="003A2778">
            <w:pPr>
              <w:jc w:val="center"/>
              <w:rPr>
                <w:rFonts w:ascii="Verdana" w:hAnsi="Verdana"/>
                <w:color w:val="555555"/>
                <w:sz w:val="18"/>
                <w:szCs w:val="18"/>
              </w:rPr>
            </w:pPr>
            <w:r w:rsidRPr="00E600F2">
              <w:rPr>
                <w:rFonts w:ascii="Verdana" w:hAnsi="Verdana"/>
                <w:color w:val="555555"/>
                <w:sz w:val="18"/>
                <w:szCs w:val="18"/>
              </w:rPr>
              <w:t>!o12!</w:t>
            </w:r>
          </w:p>
        </w:tc>
        <w:tc>
          <w:tcPr>
            <w:tcW w:w="0" w:type="auto"/>
            <w:tcBorders>
              <w:top w:val="single" w:sz="8" w:space="0" w:color="80B65D"/>
              <w:left w:val="single" w:sz="8" w:space="0" w:color="80B65D"/>
              <w:bottom w:val="single" w:sz="8" w:space="0" w:color="80B65D"/>
              <w:right w:val="single" w:sz="8" w:space="0" w:color="80B65D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D91E33" w14:textId="77777777" w:rsidR="00E600F2" w:rsidRPr="00E600F2" w:rsidRDefault="00E600F2" w:rsidP="003A2778">
            <w:pPr>
              <w:jc w:val="center"/>
              <w:rPr>
                <w:rFonts w:ascii="Verdana" w:hAnsi="Verdana"/>
                <w:color w:val="555555"/>
                <w:sz w:val="18"/>
                <w:szCs w:val="18"/>
              </w:rPr>
            </w:pPr>
            <w:r w:rsidRPr="00E600F2">
              <w:rPr>
                <w:rFonts w:ascii="Verdana" w:hAnsi="Verdana"/>
                <w:color w:val="555555"/>
                <w:sz w:val="18"/>
                <w:szCs w:val="18"/>
              </w:rPr>
              <w:t>!g12!</w:t>
            </w:r>
          </w:p>
        </w:tc>
        <w:tc>
          <w:tcPr>
            <w:tcW w:w="1267" w:type="dxa"/>
            <w:tcBorders>
              <w:top w:val="single" w:sz="8" w:space="0" w:color="80B65D"/>
              <w:left w:val="single" w:sz="8" w:space="0" w:color="80B65D"/>
              <w:bottom w:val="single" w:sz="8" w:space="0" w:color="80B65D"/>
              <w:right w:val="single" w:sz="8" w:space="0" w:color="80B65D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6854A2" w14:textId="77777777" w:rsidR="00E600F2" w:rsidRPr="00E600F2" w:rsidRDefault="00E600F2" w:rsidP="003A2778">
            <w:pPr>
              <w:jc w:val="center"/>
              <w:rPr>
                <w:rFonts w:ascii="Verdana" w:hAnsi="Verdana"/>
                <w:color w:val="555555"/>
                <w:sz w:val="18"/>
                <w:szCs w:val="18"/>
              </w:rPr>
            </w:pPr>
            <w:r w:rsidRPr="00E600F2">
              <w:rPr>
                <w:rFonts w:ascii="Verdana" w:hAnsi="Verdana"/>
                <w:color w:val="555555"/>
                <w:sz w:val="18"/>
                <w:szCs w:val="18"/>
              </w:rPr>
              <w:t>!m12!</w:t>
            </w:r>
          </w:p>
        </w:tc>
        <w:tc>
          <w:tcPr>
            <w:tcW w:w="4111" w:type="dxa"/>
            <w:tcBorders>
              <w:top w:val="single" w:sz="8" w:space="0" w:color="80B65D"/>
              <w:left w:val="single" w:sz="8" w:space="0" w:color="80B65D"/>
              <w:bottom w:val="single" w:sz="8" w:space="0" w:color="80B65D"/>
              <w:right w:val="single" w:sz="8" w:space="0" w:color="80B65D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8396FB" w14:textId="77777777" w:rsidR="00E600F2" w:rsidRPr="00550B58" w:rsidRDefault="00E600F2" w:rsidP="00E600F2">
            <w:pPr>
              <w:rPr>
                <w:color w:val="555555"/>
                <w:sz w:val="18"/>
                <w:szCs w:val="18"/>
              </w:rPr>
            </w:pPr>
            <w:r w:rsidRPr="00550B58">
              <w:rPr>
                <w:color w:val="555555"/>
                <w:sz w:val="18"/>
                <w:szCs w:val="18"/>
              </w:rPr>
              <w:t>!k12!</w:t>
            </w:r>
          </w:p>
        </w:tc>
      </w:tr>
      <w:tr w:rsidR="00E600F2" w:rsidRPr="00E600F2" w14:paraId="05DAB200" w14:textId="77777777" w:rsidTr="00E600F2">
        <w:trPr>
          <w:trHeight w:val="57"/>
        </w:trPr>
        <w:tc>
          <w:tcPr>
            <w:tcW w:w="2835" w:type="dxa"/>
            <w:tcBorders>
              <w:top w:val="single" w:sz="8" w:space="0" w:color="80B65D"/>
              <w:left w:val="single" w:sz="8" w:space="0" w:color="80B65D"/>
              <w:bottom w:val="single" w:sz="8" w:space="0" w:color="80B65D"/>
              <w:right w:val="single" w:sz="8" w:space="0" w:color="80B65D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80D6DB" w14:textId="77777777" w:rsidR="00E600F2" w:rsidRPr="00E600F2" w:rsidRDefault="00E600F2" w:rsidP="00E600F2">
            <w:pPr>
              <w:rPr>
                <w:rFonts w:cs="Arial"/>
                <w:color w:val="555555"/>
                <w:sz w:val="16"/>
                <w:szCs w:val="16"/>
              </w:rPr>
            </w:pPr>
            <w:r w:rsidRPr="00E600F2">
              <w:rPr>
                <w:rFonts w:cs="Arial"/>
                <w:color w:val="555555"/>
                <w:sz w:val="16"/>
                <w:szCs w:val="16"/>
              </w:rPr>
              <w:t>!a13!</w:t>
            </w:r>
          </w:p>
        </w:tc>
        <w:tc>
          <w:tcPr>
            <w:tcW w:w="987" w:type="dxa"/>
            <w:tcBorders>
              <w:top w:val="single" w:sz="8" w:space="0" w:color="80B65D"/>
              <w:left w:val="single" w:sz="8" w:space="0" w:color="80B65D"/>
              <w:bottom w:val="single" w:sz="8" w:space="0" w:color="80B65D"/>
              <w:right w:val="single" w:sz="8" w:space="0" w:color="80B65D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BF65F3" w14:textId="77777777" w:rsidR="00E600F2" w:rsidRPr="00E600F2" w:rsidRDefault="00E600F2" w:rsidP="003A2778">
            <w:pPr>
              <w:jc w:val="center"/>
              <w:rPr>
                <w:rFonts w:ascii="Verdana" w:hAnsi="Verdana"/>
                <w:color w:val="555555"/>
                <w:sz w:val="18"/>
                <w:szCs w:val="18"/>
              </w:rPr>
            </w:pPr>
            <w:r w:rsidRPr="00E600F2">
              <w:rPr>
                <w:rFonts w:ascii="Verdana" w:hAnsi="Verdana"/>
                <w:color w:val="555555"/>
                <w:sz w:val="18"/>
                <w:szCs w:val="18"/>
              </w:rPr>
              <w:t>!o13!</w:t>
            </w:r>
          </w:p>
        </w:tc>
        <w:tc>
          <w:tcPr>
            <w:tcW w:w="0" w:type="auto"/>
            <w:tcBorders>
              <w:top w:val="single" w:sz="8" w:space="0" w:color="80B65D"/>
              <w:left w:val="single" w:sz="8" w:space="0" w:color="80B65D"/>
              <w:bottom w:val="single" w:sz="8" w:space="0" w:color="80B65D"/>
              <w:right w:val="single" w:sz="8" w:space="0" w:color="80B65D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B705AC" w14:textId="77777777" w:rsidR="00E600F2" w:rsidRPr="00E600F2" w:rsidRDefault="00E600F2" w:rsidP="003A2778">
            <w:pPr>
              <w:jc w:val="center"/>
              <w:rPr>
                <w:rFonts w:ascii="Verdana" w:hAnsi="Verdana"/>
                <w:color w:val="555555"/>
                <w:sz w:val="18"/>
                <w:szCs w:val="18"/>
              </w:rPr>
            </w:pPr>
            <w:r w:rsidRPr="00E600F2">
              <w:rPr>
                <w:rFonts w:ascii="Verdana" w:hAnsi="Verdana"/>
                <w:color w:val="555555"/>
                <w:sz w:val="18"/>
                <w:szCs w:val="18"/>
              </w:rPr>
              <w:t>!g13!</w:t>
            </w:r>
          </w:p>
        </w:tc>
        <w:tc>
          <w:tcPr>
            <w:tcW w:w="1267" w:type="dxa"/>
            <w:tcBorders>
              <w:top w:val="single" w:sz="8" w:space="0" w:color="80B65D"/>
              <w:left w:val="single" w:sz="8" w:space="0" w:color="80B65D"/>
              <w:bottom w:val="single" w:sz="8" w:space="0" w:color="80B65D"/>
              <w:right w:val="single" w:sz="8" w:space="0" w:color="80B65D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6194FD" w14:textId="77777777" w:rsidR="00E600F2" w:rsidRPr="00E600F2" w:rsidRDefault="00E600F2" w:rsidP="003A2778">
            <w:pPr>
              <w:jc w:val="center"/>
              <w:rPr>
                <w:rFonts w:ascii="Verdana" w:hAnsi="Verdana"/>
                <w:color w:val="555555"/>
                <w:sz w:val="18"/>
                <w:szCs w:val="18"/>
              </w:rPr>
            </w:pPr>
            <w:r w:rsidRPr="00E600F2">
              <w:rPr>
                <w:rFonts w:ascii="Verdana" w:hAnsi="Verdana"/>
                <w:color w:val="555555"/>
                <w:sz w:val="18"/>
                <w:szCs w:val="18"/>
              </w:rPr>
              <w:t>!m13!</w:t>
            </w:r>
          </w:p>
        </w:tc>
        <w:tc>
          <w:tcPr>
            <w:tcW w:w="4111" w:type="dxa"/>
            <w:tcBorders>
              <w:top w:val="single" w:sz="8" w:space="0" w:color="80B65D"/>
              <w:left w:val="single" w:sz="8" w:space="0" w:color="80B65D"/>
              <w:bottom w:val="single" w:sz="8" w:space="0" w:color="80B65D"/>
              <w:right w:val="single" w:sz="8" w:space="0" w:color="80B65D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9D9144" w14:textId="77777777" w:rsidR="00E600F2" w:rsidRPr="00550B58" w:rsidRDefault="00E600F2" w:rsidP="00E600F2">
            <w:pPr>
              <w:rPr>
                <w:color w:val="555555"/>
                <w:sz w:val="18"/>
                <w:szCs w:val="18"/>
              </w:rPr>
            </w:pPr>
            <w:r w:rsidRPr="00550B58">
              <w:rPr>
                <w:color w:val="555555"/>
                <w:sz w:val="18"/>
                <w:szCs w:val="18"/>
              </w:rPr>
              <w:t>!k13!</w:t>
            </w:r>
          </w:p>
        </w:tc>
      </w:tr>
      <w:tr w:rsidR="00E600F2" w:rsidRPr="00E600F2" w14:paraId="7E875963" w14:textId="77777777" w:rsidTr="00E600F2">
        <w:trPr>
          <w:trHeight w:val="57"/>
        </w:trPr>
        <w:tc>
          <w:tcPr>
            <w:tcW w:w="2835" w:type="dxa"/>
            <w:tcBorders>
              <w:top w:val="single" w:sz="8" w:space="0" w:color="80B65D"/>
              <w:left w:val="single" w:sz="8" w:space="0" w:color="80B65D"/>
              <w:bottom w:val="single" w:sz="8" w:space="0" w:color="80B65D"/>
              <w:right w:val="single" w:sz="8" w:space="0" w:color="80B65D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EB6ABD" w14:textId="77777777" w:rsidR="00E600F2" w:rsidRPr="00E600F2" w:rsidRDefault="00E600F2" w:rsidP="00E600F2">
            <w:pPr>
              <w:rPr>
                <w:rFonts w:cs="Arial"/>
                <w:color w:val="555555"/>
                <w:sz w:val="16"/>
                <w:szCs w:val="16"/>
              </w:rPr>
            </w:pPr>
            <w:r w:rsidRPr="00E600F2">
              <w:rPr>
                <w:rFonts w:cs="Arial"/>
                <w:color w:val="555555"/>
                <w:sz w:val="16"/>
                <w:szCs w:val="16"/>
              </w:rPr>
              <w:t>!a14!</w:t>
            </w:r>
          </w:p>
        </w:tc>
        <w:tc>
          <w:tcPr>
            <w:tcW w:w="987" w:type="dxa"/>
            <w:tcBorders>
              <w:top w:val="single" w:sz="8" w:space="0" w:color="80B65D"/>
              <w:left w:val="single" w:sz="8" w:space="0" w:color="80B65D"/>
              <w:bottom w:val="single" w:sz="8" w:space="0" w:color="80B65D"/>
              <w:right w:val="single" w:sz="8" w:space="0" w:color="80B65D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6AAC1A" w14:textId="77777777" w:rsidR="00E600F2" w:rsidRPr="00E600F2" w:rsidRDefault="00E600F2" w:rsidP="003A2778">
            <w:pPr>
              <w:jc w:val="center"/>
              <w:rPr>
                <w:rFonts w:ascii="Verdana" w:hAnsi="Verdana"/>
                <w:color w:val="555555"/>
                <w:sz w:val="18"/>
                <w:szCs w:val="18"/>
              </w:rPr>
            </w:pPr>
            <w:r w:rsidRPr="00E600F2">
              <w:rPr>
                <w:rFonts w:ascii="Verdana" w:hAnsi="Verdana"/>
                <w:color w:val="555555"/>
                <w:sz w:val="18"/>
                <w:szCs w:val="18"/>
              </w:rPr>
              <w:t>!o14!</w:t>
            </w:r>
          </w:p>
        </w:tc>
        <w:tc>
          <w:tcPr>
            <w:tcW w:w="0" w:type="auto"/>
            <w:tcBorders>
              <w:top w:val="single" w:sz="8" w:space="0" w:color="80B65D"/>
              <w:left w:val="single" w:sz="8" w:space="0" w:color="80B65D"/>
              <w:bottom w:val="single" w:sz="8" w:space="0" w:color="80B65D"/>
              <w:right w:val="single" w:sz="8" w:space="0" w:color="80B65D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593A50" w14:textId="77777777" w:rsidR="00E600F2" w:rsidRPr="00E600F2" w:rsidRDefault="00E600F2" w:rsidP="003A2778">
            <w:pPr>
              <w:jc w:val="center"/>
              <w:rPr>
                <w:rFonts w:ascii="Verdana" w:hAnsi="Verdana"/>
                <w:color w:val="555555"/>
                <w:sz w:val="18"/>
                <w:szCs w:val="18"/>
              </w:rPr>
            </w:pPr>
            <w:r w:rsidRPr="00E600F2">
              <w:rPr>
                <w:rFonts w:ascii="Verdana" w:hAnsi="Verdana"/>
                <w:color w:val="555555"/>
                <w:sz w:val="18"/>
                <w:szCs w:val="18"/>
              </w:rPr>
              <w:t>!g14!</w:t>
            </w:r>
          </w:p>
        </w:tc>
        <w:tc>
          <w:tcPr>
            <w:tcW w:w="1267" w:type="dxa"/>
            <w:tcBorders>
              <w:top w:val="single" w:sz="8" w:space="0" w:color="80B65D"/>
              <w:left w:val="single" w:sz="8" w:space="0" w:color="80B65D"/>
              <w:bottom w:val="single" w:sz="8" w:space="0" w:color="80B65D"/>
              <w:right w:val="single" w:sz="8" w:space="0" w:color="80B65D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1ED2E0" w14:textId="77777777" w:rsidR="00E600F2" w:rsidRPr="00E600F2" w:rsidRDefault="00E600F2" w:rsidP="003A2778">
            <w:pPr>
              <w:jc w:val="center"/>
              <w:rPr>
                <w:rFonts w:ascii="Verdana" w:hAnsi="Verdana"/>
                <w:color w:val="555555"/>
                <w:sz w:val="18"/>
                <w:szCs w:val="18"/>
              </w:rPr>
            </w:pPr>
            <w:r w:rsidRPr="00E600F2">
              <w:rPr>
                <w:rFonts w:ascii="Verdana" w:hAnsi="Verdana"/>
                <w:color w:val="555555"/>
                <w:sz w:val="18"/>
                <w:szCs w:val="18"/>
              </w:rPr>
              <w:t>!m14!</w:t>
            </w:r>
          </w:p>
        </w:tc>
        <w:tc>
          <w:tcPr>
            <w:tcW w:w="4111" w:type="dxa"/>
            <w:tcBorders>
              <w:top w:val="single" w:sz="8" w:space="0" w:color="80B65D"/>
              <w:left w:val="single" w:sz="8" w:space="0" w:color="80B65D"/>
              <w:bottom w:val="single" w:sz="8" w:space="0" w:color="80B65D"/>
              <w:right w:val="single" w:sz="8" w:space="0" w:color="80B65D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8C9D9E" w14:textId="77777777" w:rsidR="00E600F2" w:rsidRPr="00550B58" w:rsidRDefault="00E600F2" w:rsidP="00E600F2">
            <w:pPr>
              <w:rPr>
                <w:color w:val="555555"/>
                <w:sz w:val="18"/>
                <w:szCs w:val="18"/>
              </w:rPr>
            </w:pPr>
            <w:r w:rsidRPr="00550B58">
              <w:rPr>
                <w:color w:val="555555"/>
                <w:sz w:val="18"/>
                <w:szCs w:val="18"/>
              </w:rPr>
              <w:t>!k14!</w:t>
            </w:r>
          </w:p>
        </w:tc>
      </w:tr>
      <w:tr w:rsidR="00E600F2" w:rsidRPr="00E600F2" w14:paraId="55DEEBE1" w14:textId="77777777" w:rsidTr="00E600F2">
        <w:trPr>
          <w:trHeight w:val="57"/>
        </w:trPr>
        <w:tc>
          <w:tcPr>
            <w:tcW w:w="2835" w:type="dxa"/>
            <w:tcBorders>
              <w:top w:val="single" w:sz="8" w:space="0" w:color="80B65D"/>
              <w:left w:val="single" w:sz="8" w:space="0" w:color="80B65D"/>
              <w:bottom w:val="single" w:sz="8" w:space="0" w:color="80B65D"/>
              <w:right w:val="single" w:sz="8" w:space="0" w:color="80B65D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7D2480" w14:textId="77777777" w:rsidR="00E600F2" w:rsidRPr="00E600F2" w:rsidRDefault="00E600F2" w:rsidP="00E600F2">
            <w:pPr>
              <w:rPr>
                <w:rFonts w:cs="Arial"/>
                <w:color w:val="555555"/>
                <w:sz w:val="16"/>
                <w:szCs w:val="16"/>
              </w:rPr>
            </w:pPr>
            <w:r w:rsidRPr="00E600F2">
              <w:rPr>
                <w:rFonts w:cs="Arial"/>
                <w:color w:val="555555"/>
                <w:sz w:val="16"/>
                <w:szCs w:val="16"/>
              </w:rPr>
              <w:t>!a15!</w:t>
            </w:r>
          </w:p>
        </w:tc>
        <w:tc>
          <w:tcPr>
            <w:tcW w:w="987" w:type="dxa"/>
            <w:tcBorders>
              <w:top w:val="single" w:sz="8" w:space="0" w:color="80B65D"/>
              <w:left w:val="single" w:sz="8" w:space="0" w:color="80B65D"/>
              <w:bottom w:val="single" w:sz="8" w:space="0" w:color="80B65D"/>
              <w:right w:val="single" w:sz="8" w:space="0" w:color="80B65D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EE0DF4" w14:textId="77777777" w:rsidR="00E600F2" w:rsidRPr="00E600F2" w:rsidRDefault="00E600F2" w:rsidP="003A2778">
            <w:pPr>
              <w:jc w:val="center"/>
              <w:rPr>
                <w:rFonts w:ascii="Verdana" w:hAnsi="Verdana"/>
                <w:color w:val="555555"/>
                <w:sz w:val="18"/>
                <w:szCs w:val="18"/>
              </w:rPr>
            </w:pPr>
            <w:r w:rsidRPr="00E600F2">
              <w:rPr>
                <w:rFonts w:ascii="Verdana" w:hAnsi="Verdana"/>
                <w:color w:val="555555"/>
                <w:sz w:val="18"/>
                <w:szCs w:val="18"/>
              </w:rPr>
              <w:t>!o15!</w:t>
            </w:r>
          </w:p>
        </w:tc>
        <w:tc>
          <w:tcPr>
            <w:tcW w:w="0" w:type="auto"/>
            <w:tcBorders>
              <w:top w:val="single" w:sz="8" w:space="0" w:color="80B65D"/>
              <w:left w:val="single" w:sz="8" w:space="0" w:color="80B65D"/>
              <w:bottom w:val="single" w:sz="8" w:space="0" w:color="80B65D"/>
              <w:right w:val="single" w:sz="8" w:space="0" w:color="80B65D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9A201D" w14:textId="77777777" w:rsidR="00E600F2" w:rsidRPr="00E600F2" w:rsidRDefault="00E600F2" w:rsidP="003A2778">
            <w:pPr>
              <w:jc w:val="center"/>
              <w:rPr>
                <w:rFonts w:ascii="Verdana" w:hAnsi="Verdana"/>
                <w:color w:val="555555"/>
                <w:sz w:val="18"/>
                <w:szCs w:val="18"/>
              </w:rPr>
            </w:pPr>
            <w:r w:rsidRPr="00E600F2">
              <w:rPr>
                <w:rFonts w:ascii="Verdana" w:hAnsi="Verdana"/>
                <w:color w:val="555555"/>
                <w:sz w:val="18"/>
                <w:szCs w:val="18"/>
              </w:rPr>
              <w:t>!g15!</w:t>
            </w:r>
          </w:p>
        </w:tc>
        <w:tc>
          <w:tcPr>
            <w:tcW w:w="1267" w:type="dxa"/>
            <w:tcBorders>
              <w:top w:val="single" w:sz="8" w:space="0" w:color="80B65D"/>
              <w:left w:val="single" w:sz="8" w:space="0" w:color="80B65D"/>
              <w:bottom w:val="single" w:sz="8" w:space="0" w:color="80B65D"/>
              <w:right w:val="single" w:sz="8" w:space="0" w:color="80B65D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CE9D2D" w14:textId="77777777" w:rsidR="00E600F2" w:rsidRPr="00E600F2" w:rsidRDefault="00E600F2" w:rsidP="003A2778">
            <w:pPr>
              <w:jc w:val="center"/>
              <w:rPr>
                <w:rFonts w:ascii="Verdana" w:hAnsi="Verdana"/>
                <w:color w:val="555555"/>
                <w:sz w:val="18"/>
                <w:szCs w:val="18"/>
              </w:rPr>
            </w:pPr>
            <w:r w:rsidRPr="00E600F2">
              <w:rPr>
                <w:rFonts w:ascii="Verdana" w:hAnsi="Verdana"/>
                <w:color w:val="555555"/>
                <w:sz w:val="18"/>
                <w:szCs w:val="18"/>
              </w:rPr>
              <w:t>!m15!</w:t>
            </w:r>
          </w:p>
        </w:tc>
        <w:tc>
          <w:tcPr>
            <w:tcW w:w="4111" w:type="dxa"/>
            <w:tcBorders>
              <w:top w:val="single" w:sz="8" w:space="0" w:color="80B65D"/>
              <w:left w:val="single" w:sz="8" w:space="0" w:color="80B65D"/>
              <w:bottom w:val="single" w:sz="8" w:space="0" w:color="80B65D"/>
              <w:right w:val="single" w:sz="8" w:space="0" w:color="80B65D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709A5F" w14:textId="77777777" w:rsidR="00E600F2" w:rsidRPr="00550B58" w:rsidRDefault="00E600F2" w:rsidP="00E600F2">
            <w:pPr>
              <w:rPr>
                <w:color w:val="555555"/>
                <w:sz w:val="18"/>
                <w:szCs w:val="18"/>
              </w:rPr>
            </w:pPr>
            <w:r w:rsidRPr="00550B58">
              <w:rPr>
                <w:color w:val="555555"/>
                <w:sz w:val="18"/>
                <w:szCs w:val="18"/>
              </w:rPr>
              <w:t>!k15!</w:t>
            </w:r>
          </w:p>
        </w:tc>
      </w:tr>
      <w:tr w:rsidR="00E600F2" w:rsidRPr="00E600F2" w14:paraId="215B9E37" w14:textId="77777777" w:rsidTr="00E600F2">
        <w:trPr>
          <w:trHeight w:val="57"/>
        </w:trPr>
        <w:tc>
          <w:tcPr>
            <w:tcW w:w="2835" w:type="dxa"/>
            <w:tcBorders>
              <w:top w:val="single" w:sz="8" w:space="0" w:color="80B65D"/>
              <w:left w:val="single" w:sz="8" w:space="0" w:color="80B65D"/>
              <w:bottom w:val="single" w:sz="8" w:space="0" w:color="80B65D"/>
              <w:right w:val="single" w:sz="8" w:space="0" w:color="80B65D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0BE782" w14:textId="77777777" w:rsidR="00E600F2" w:rsidRPr="00E600F2" w:rsidRDefault="00E600F2" w:rsidP="00E600F2">
            <w:pPr>
              <w:rPr>
                <w:rFonts w:cs="Arial"/>
                <w:color w:val="555555"/>
                <w:sz w:val="16"/>
                <w:szCs w:val="16"/>
              </w:rPr>
            </w:pPr>
            <w:r w:rsidRPr="00E600F2">
              <w:rPr>
                <w:rFonts w:cs="Arial"/>
                <w:color w:val="555555"/>
                <w:sz w:val="16"/>
                <w:szCs w:val="16"/>
              </w:rPr>
              <w:t>!a16!</w:t>
            </w:r>
          </w:p>
        </w:tc>
        <w:tc>
          <w:tcPr>
            <w:tcW w:w="987" w:type="dxa"/>
            <w:tcBorders>
              <w:top w:val="single" w:sz="8" w:space="0" w:color="80B65D"/>
              <w:left w:val="single" w:sz="8" w:space="0" w:color="80B65D"/>
              <w:bottom w:val="single" w:sz="8" w:space="0" w:color="80B65D"/>
              <w:right w:val="single" w:sz="8" w:space="0" w:color="80B65D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BD5F16" w14:textId="77777777" w:rsidR="00E600F2" w:rsidRPr="00E600F2" w:rsidRDefault="00E600F2" w:rsidP="003A2778">
            <w:pPr>
              <w:jc w:val="center"/>
              <w:rPr>
                <w:rFonts w:ascii="Verdana" w:hAnsi="Verdana"/>
                <w:color w:val="555555"/>
                <w:sz w:val="18"/>
                <w:szCs w:val="18"/>
              </w:rPr>
            </w:pPr>
            <w:r w:rsidRPr="00E600F2">
              <w:rPr>
                <w:rFonts w:ascii="Verdana" w:hAnsi="Verdana"/>
                <w:color w:val="555555"/>
                <w:sz w:val="18"/>
                <w:szCs w:val="18"/>
              </w:rPr>
              <w:t>!o16!</w:t>
            </w:r>
          </w:p>
        </w:tc>
        <w:tc>
          <w:tcPr>
            <w:tcW w:w="0" w:type="auto"/>
            <w:tcBorders>
              <w:top w:val="single" w:sz="8" w:space="0" w:color="80B65D"/>
              <w:left w:val="single" w:sz="8" w:space="0" w:color="80B65D"/>
              <w:bottom w:val="single" w:sz="8" w:space="0" w:color="80B65D"/>
              <w:right w:val="single" w:sz="8" w:space="0" w:color="80B65D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F5A84E" w14:textId="77777777" w:rsidR="00E600F2" w:rsidRPr="00E600F2" w:rsidRDefault="00E600F2" w:rsidP="003A2778">
            <w:pPr>
              <w:jc w:val="center"/>
              <w:rPr>
                <w:rFonts w:ascii="Verdana" w:hAnsi="Verdana"/>
                <w:color w:val="555555"/>
                <w:sz w:val="18"/>
                <w:szCs w:val="18"/>
              </w:rPr>
            </w:pPr>
            <w:r w:rsidRPr="00E600F2">
              <w:rPr>
                <w:rFonts w:ascii="Verdana" w:hAnsi="Verdana"/>
                <w:color w:val="555555"/>
                <w:sz w:val="18"/>
                <w:szCs w:val="18"/>
              </w:rPr>
              <w:t>!g16!</w:t>
            </w:r>
          </w:p>
        </w:tc>
        <w:tc>
          <w:tcPr>
            <w:tcW w:w="1267" w:type="dxa"/>
            <w:tcBorders>
              <w:top w:val="single" w:sz="8" w:space="0" w:color="80B65D"/>
              <w:left w:val="single" w:sz="8" w:space="0" w:color="80B65D"/>
              <w:bottom w:val="single" w:sz="8" w:space="0" w:color="80B65D"/>
              <w:right w:val="single" w:sz="8" w:space="0" w:color="80B65D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46A5F5" w14:textId="77777777" w:rsidR="00E600F2" w:rsidRPr="00E600F2" w:rsidRDefault="00E600F2" w:rsidP="003A2778">
            <w:pPr>
              <w:jc w:val="center"/>
              <w:rPr>
                <w:rFonts w:ascii="Verdana" w:hAnsi="Verdana"/>
                <w:color w:val="555555"/>
                <w:sz w:val="18"/>
                <w:szCs w:val="18"/>
              </w:rPr>
            </w:pPr>
            <w:r w:rsidRPr="00E600F2">
              <w:rPr>
                <w:rFonts w:ascii="Verdana" w:hAnsi="Verdana"/>
                <w:color w:val="555555"/>
                <w:sz w:val="18"/>
                <w:szCs w:val="18"/>
              </w:rPr>
              <w:t>!m16!</w:t>
            </w:r>
          </w:p>
        </w:tc>
        <w:tc>
          <w:tcPr>
            <w:tcW w:w="4111" w:type="dxa"/>
            <w:tcBorders>
              <w:top w:val="single" w:sz="8" w:space="0" w:color="80B65D"/>
              <w:left w:val="single" w:sz="8" w:space="0" w:color="80B65D"/>
              <w:bottom w:val="single" w:sz="8" w:space="0" w:color="80B65D"/>
              <w:right w:val="single" w:sz="8" w:space="0" w:color="80B65D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5977F4" w14:textId="77777777" w:rsidR="00E600F2" w:rsidRPr="00550B58" w:rsidRDefault="00E600F2" w:rsidP="00E600F2">
            <w:pPr>
              <w:rPr>
                <w:color w:val="555555"/>
                <w:sz w:val="18"/>
                <w:szCs w:val="18"/>
              </w:rPr>
            </w:pPr>
            <w:r w:rsidRPr="00550B58">
              <w:rPr>
                <w:color w:val="555555"/>
                <w:sz w:val="18"/>
                <w:szCs w:val="18"/>
              </w:rPr>
              <w:t>!k16!</w:t>
            </w:r>
          </w:p>
        </w:tc>
      </w:tr>
      <w:tr w:rsidR="00E600F2" w:rsidRPr="00E600F2" w14:paraId="3E4A1204" w14:textId="77777777" w:rsidTr="00E600F2">
        <w:trPr>
          <w:trHeight w:val="57"/>
        </w:trPr>
        <w:tc>
          <w:tcPr>
            <w:tcW w:w="2835" w:type="dxa"/>
            <w:tcBorders>
              <w:top w:val="single" w:sz="8" w:space="0" w:color="80B65D"/>
              <w:left w:val="single" w:sz="8" w:space="0" w:color="80B65D"/>
              <w:bottom w:val="single" w:sz="8" w:space="0" w:color="80B65D"/>
              <w:right w:val="single" w:sz="8" w:space="0" w:color="80B65D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D15DE6" w14:textId="77777777" w:rsidR="00E600F2" w:rsidRPr="00E600F2" w:rsidRDefault="00E600F2" w:rsidP="00E600F2">
            <w:pPr>
              <w:rPr>
                <w:rFonts w:cs="Arial"/>
                <w:color w:val="555555"/>
                <w:sz w:val="16"/>
                <w:szCs w:val="16"/>
              </w:rPr>
            </w:pPr>
            <w:r w:rsidRPr="00E600F2">
              <w:rPr>
                <w:rFonts w:cs="Arial"/>
                <w:color w:val="555555"/>
                <w:sz w:val="16"/>
                <w:szCs w:val="16"/>
              </w:rPr>
              <w:t>!a17!</w:t>
            </w:r>
          </w:p>
        </w:tc>
        <w:tc>
          <w:tcPr>
            <w:tcW w:w="987" w:type="dxa"/>
            <w:tcBorders>
              <w:top w:val="single" w:sz="8" w:space="0" w:color="80B65D"/>
              <w:left w:val="single" w:sz="8" w:space="0" w:color="80B65D"/>
              <w:bottom w:val="single" w:sz="8" w:space="0" w:color="80B65D"/>
              <w:right w:val="single" w:sz="8" w:space="0" w:color="80B65D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0C2A0E" w14:textId="77777777" w:rsidR="00E600F2" w:rsidRPr="00E600F2" w:rsidRDefault="00E600F2" w:rsidP="003A2778">
            <w:pPr>
              <w:jc w:val="center"/>
              <w:rPr>
                <w:rFonts w:ascii="Verdana" w:hAnsi="Verdana"/>
                <w:color w:val="555555"/>
                <w:sz w:val="18"/>
                <w:szCs w:val="18"/>
              </w:rPr>
            </w:pPr>
            <w:r w:rsidRPr="00E600F2">
              <w:rPr>
                <w:rFonts w:ascii="Verdana" w:hAnsi="Verdana"/>
                <w:color w:val="555555"/>
                <w:sz w:val="18"/>
                <w:szCs w:val="18"/>
              </w:rPr>
              <w:t>!o17!</w:t>
            </w:r>
          </w:p>
        </w:tc>
        <w:tc>
          <w:tcPr>
            <w:tcW w:w="0" w:type="auto"/>
            <w:tcBorders>
              <w:top w:val="single" w:sz="8" w:space="0" w:color="80B65D"/>
              <w:left w:val="single" w:sz="8" w:space="0" w:color="80B65D"/>
              <w:bottom w:val="single" w:sz="8" w:space="0" w:color="80B65D"/>
              <w:right w:val="single" w:sz="8" w:space="0" w:color="80B65D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B62B55" w14:textId="77777777" w:rsidR="00E600F2" w:rsidRPr="00E600F2" w:rsidRDefault="00E600F2" w:rsidP="003A2778">
            <w:pPr>
              <w:jc w:val="center"/>
              <w:rPr>
                <w:rFonts w:ascii="Verdana" w:hAnsi="Verdana"/>
                <w:color w:val="555555"/>
                <w:sz w:val="18"/>
                <w:szCs w:val="18"/>
              </w:rPr>
            </w:pPr>
            <w:r w:rsidRPr="00E600F2">
              <w:rPr>
                <w:rFonts w:ascii="Verdana" w:hAnsi="Verdana"/>
                <w:color w:val="555555"/>
                <w:sz w:val="18"/>
                <w:szCs w:val="18"/>
              </w:rPr>
              <w:t>!g17!</w:t>
            </w:r>
          </w:p>
        </w:tc>
        <w:tc>
          <w:tcPr>
            <w:tcW w:w="1267" w:type="dxa"/>
            <w:tcBorders>
              <w:top w:val="single" w:sz="8" w:space="0" w:color="80B65D"/>
              <w:left w:val="single" w:sz="8" w:space="0" w:color="80B65D"/>
              <w:bottom w:val="single" w:sz="8" w:space="0" w:color="80B65D"/>
              <w:right w:val="single" w:sz="8" w:space="0" w:color="80B65D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A94A53" w14:textId="77777777" w:rsidR="00E600F2" w:rsidRPr="00E600F2" w:rsidRDefault="00E600F2" w:rsidP="003A2778">
            <w:pPr>
              <w:jc w:val="center"/>
              <w:rPr>
                <w:rFonts w:ascii="Verdana" w:hAnsi="Verdana"/>
                <w:color w:val="555555"/>
                <w:sz w:val="18"/>
                <w:szCs w:val="18"/>
              </w:rPr>
            </w:pPr>
            <w:r w:rsidRPr="00E600F2">
              <w:rPr>
                <w:rFonts w:ascii="Verdana" w:hAnsi="Verdana"/>
                <w:color w:val="555555"/>
                <w:sz w:val="18"/>
                <w:szCs w:val="18"/>
              </w:rPr>
              <w:t>!m17!</w:t>
            </w:r>
          </w:p>
        </w:tc>
        <w:tc>
          <w:tcPr>
            <w:tcW w:w="4111" w:type="dxa"/>
            <w:tcBorders>
              <w:top w:val="single" w:sz="8" w:space="0" w:color="80B65D"/>
              <w:left w:val="single" w:sz="8" w:space="0" w:color="80B65D"/>
              <w:bottom w:val="single" w:sz="8" w:space="0" w:color="80B65D"/>
              <w:right w:val="single" w:sz="8" w:space="0" w:color="80B65D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95221A" w14:textId="77777777" w:rsidR="00E600F2" w:rsidRPr="00550B58" w:rsidRDefault="00E600F2" w:rsidP="00E600F2">
            <w:pPr>
              <w:rPr>
                <w:color w:val="555555"/>
                <w:sz w:val="18"/>
                <w:szCs w:val="18"/>
              </w:rPr>
            </w:pPr>
            <w:r w:rsidRPr="00550B58">
              <w:rPr>
                <w:color w:val="555555"/>
                <w:sz w:val="18"/>
                <w:szCs w:val="18"/>
              </w:rPr>
              <w:t>!k17!</w:t>
            </w:r>
          </w:p>
        </w:tc>
      </w:tr>
      <w:tr w:rsidR="00E600F2" w:rsidRPr="00E600F2" w14:paraId="0FF44B3B" w14:textId="77777777" w:rsidTr="00E600F2">
        <w:trPr>
          <w:trHeight w:val="57"/>
        </w:trPr>
        <w:tc>
          <w:tcPr>
            <w:tcW w:w="2835" w:type="dxa"/>
            <w:tcBorders>
              <w:top w:val="single" w:sz="8" w:space="0" w:color="80B65D"/>
              <w:left w:val="single" w:sz="8" w:space="0" w:color="80B65D"/>
              <w:bottom w:val="single" w:sz="8" w:space="0" w:color="80B65D"/>
              <w:right w:val="single" w:sz="8" w:space="0" w:color="80B65D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A203BD" w14:textId="77777777" w:rsidR="00E600F2" w:rsidRPr="00E600F2" w:rsidRDefault="00E600F2" w:rsidP="00E600F2">
            <w:pPr>
              <w:rPr>
                <w:rFonts w:cs="Arial"/>
                <w:color w:val="555555"/>
                <w:sz w:val="16"/>
                <w:szCs w:val="16"/>
              </w:rPr>
            </w:pPr>
            <w:r w:rsidRPr="00E600F2">
              <w:rPr>
                <w:rFonts w:cs="Arial"/>
                <w:color w:val="555555"/>
                <w:sz w:val="16"/>
                <w:szCs w:val="16"/>
              </w:rPr>
              <w:t>!a18!</w:t>
            </w:r>
          </w:p>
        </w:tc>
        <w:tc>
          <w:tcPr>
            <w:tcW w:w="987" w:type="dxa"/>
            <w:tcBorders>
              <w:top w:val="single" w:sz="8" w:space="0" w:color="80B65D"/>
              <w:left w:val="single" w:sz="8" w:space="0" w:color="80B65D"/>
              <w:bottom w:val="single" w:sz="8" w:space="0" w:color="80B65D"/>
              <w:right w:val="single" w:sz="8" w:space="0" w:color="80B65D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762CCB" w14:textId="77777777" w:rsidR="00E600F2" w:rsidRPr="00E600F2" w:rsidRDefault="00E600F2" w:rsidP="003A2778">
            <w:pPr>
              <w:jc w:val="center"/>
              <w:rPr>
                <w:rFonts w:ascii="Verdana" w:hAnsi="Verdana"/>
                <w:color w:val="555555"/>
                <w:sz w:val="18"/>
                <w:szCs w:val="18"/>
              </w:rPr>
            </w:pPr>
            <w:r w:rsidRPr="00E600F2">
              <w:rPr>
                <w:rFonts w:ascii="Verdana" w:hAnsi="Verdana"/>
                <w:color w:val="555555"/>
                <w:sz w:val="18"/>
                <w:szCs w:val="18"/>
              </w:rPr>
              <w:t>!o18!</w:t>
            </w:r>
          </w:p>
        </w:tc>
        <w:tc>
          <w:tcPr>
            <w:tcW w:w="0" w:type="auto"/>
            <w:tcBorders>
              <w:top w:val="single" w:sz="8" w:space="0" w:color="80B65D"/>
              <w:left w:val="single" w:sz="8" w:space="0" w:color="80B65D"/>
              <w:bottom w:val="single" w:sz="8" w:space="0" w:color="80B65D"/>
              <w:right w:val="single" w:sz="8" w:space="0" w:color="80B65D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A15E5B" w14:textId="77777777" w:rsidR="00E600F2" w:rsidRPr="00E600F2" w:rsidRDefault="00E600F2" w:rsidP="003A2778">
            <w:pPr>
              <w:jc w:val="center"/>
              <w:rPr>
                <w:rFonts w:ascii="Verdana" w:hAnsi="Verdana"/>
                <w:color w:val="555555"/>
                <w:sz w:val="18"/>
                <w:szCs w:val="18"/>
              </w:rPr>
            </w:pPr>
            <w:r w:rsidRPr="00E600F2">
              <w:rPr>
                <w:rFonts w:ascii="Verdana" w:hAnsi="Verdana"/>
                <w:color w:val="555555"/>
                <w:sz w:val="18"/>
                <w:szCs w:val="18"/>
              </w:rPr>
              <w:t>!g18!</w:t>
            </w:r>
          </w:p>
        </w:tc>
        <w:tc>
          <w:tcPr>
            <w:tcW w:w="1267" w:type="dxa"/>
            <w:tcBorders>
              <w:top w:val="single" w:sz="8" w:space="0" w:color="80B65D"/>
              <w:left w:val="single" w:sz="8" w:space="0" w:color="80B65D"/>
              <w:bottom w:val="single" w:sz="8" w:space="0" w:color="80B65D"/>
              <w:right w:val="single" w:sz="8" w:space="0" w:color="80B65D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ADB793" w14:textId="77777777" w:rsidR="00E600F2" w:rsidRPr="00E600F2" w:rsidRDefault="00E600F2" w:rsidP="003A2778">
            <w:pPr>
              <w:jc w:val="center"/>
              <w:rPr>
                <w:rFonts w:ascii="Verdana" w:hAnsi="Verdana"/>
                <w:color w:val="555555"/>
                <w:sz w:val="18"/>
                <w:szCs w:val="18"/>
              </w:rPr>
            </w:pPr>
            <w:r w:rsidRPr="00E600F2">
              <w:rPr>
                <w:rFonts w:ascii="Verdana" w:hAnsi="Verdana"/>
                <w:color w:val="555555"/>
                <w:sz w:val="18"/>
                <w:szCs w:val="18"/>
              </w:rPr>
              <w:t>!m18!</w:t>
            </w:r>
          </w:p>
        </w:tc>
        <w:tc>
          <w:tcPr>
            <w:tcW w:w="4111" w:type="dxa"/>
            <w:tcBorders>
              <w:top w:val="single" w:sz="8" w:space="0" w:color="80B65D"/>
              <w:left w:val="single" w:sz="8" w:space="0" w:color="80B65D"/>
              <w:bottom w:val="single" w:sz="8" w:space="0" w:color="80B65D"/>
              <w:right w:val="single" w:sz="8" w:space="0" w:color="80B65D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687F9C" w14:textId="77777777" w:rsidR="00E600F2" w:rsidRPr="00550B58" w:rsidRDefault="00E600F2" w:rsidP="00E600F2">
            <w:pPr>
              <w:rPr>
                <w:color w:val="555555"/>
                <w:sz w:val="18"/>
                <w:szCs w:val="18"/>
              </w:rPr>
            </w:pPr>
            <w:r w:rsidRPr="00550B58">
              <w:rPr>
                <w:color w:val="555555"/>
                <w:sz w:val="18"/>
                <w:szCs w:val="18"/>
              </w:rPr>
              <w:t>!k18!</w:t>
            </w:r>
          </w:p>
        </w:tc>
      </w:tr>
    </w:tbl>
    <w:p w14:paraId="4A7D040A" w14:textId="110CB971" w:rsidR="00267E06" w:rsidRDefault="000F6081" w:rsidP="00666FD9">
      <w:pPr>
        <w:autoSpaceDE w:val="0"/>
        <w:autoSpaceDN w:val="0"/>
        <w:adjustRightInd w:val="0"/>
        <w:spacing w:before="240"/>
        <w:ind w:left="142" w:right="118"/>
        <w:textAlignment w:val="center"/>
        <w:rPr>
          <w:rFonts w:cs="Garamond"/>
          <w:i/>
          <w:iCs/>
          <w:color w:val="000000"/>
          <w:sz w:val="20"/>
        </w:rPr>
      </w:pPr>
      <w:proofErr w:type="gramStart"/>
      <w:r>
        <w:rPr>
          <w:rFonts w:cs="Garamond"/>
          <w:i/>
          <w:iCs/>
          <w:color w:val="000000"/>
          <w:sz w:val="20"/>
        </w:rPr>
        <w:t>!rutanl!</w:t>
      </w:r>
      <w:r w:rsidR="00267E06" w:rsidRPr="005B311E">
        <w:rPr>
          <w:rFonts w:cs="Garamond"/>
          <w:i/>
          <w:iCs/>
          <w:color w:val="000000"/>
          <w:sz w:val="20"/>
        </w:rPr>
        <w:t xml:space="preserve">  </w:t>
      </w:r>
    </w:p>
    <w:p w14:paraId="3910D86A" w14:textId="77777777" w:rsidR="00267E06" w:rsidRPr="002B0E9F" w:rsidRDefault="00267E06" w:rsidP="002B0E9F">
      <w:pPr>
        <w:autoSpaceDE w:val="0"/>
        <w:autoSpaceDN w:val="0"/>
        <w:adjustRightInd w:val="0"/>
        <w:textAlignment w:val="center"/>
        <w:rPr>
          <w:rFonts w:cs="Garamond"/>
          <w:i/>
          <w:iCs/>
          <w:color w:val="000000"/>
          <w:sz w:val="8"/>
        </w:rPr>
      </w:pPr>
    </w:p>
    <w:tbl>
      <w:tblPr>
        <w:tblW w:w="0" w:type="auto"/>
        <w:tblInd w:w="108" w:type="dxa"/>
        <w:tbl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9BBB59"/>
          <w:insideV w:val="single" w:sz="4" w:space="0" w:color="9BBB59"/>
        </w:tblBorders>
        <w:tblLook w:val="00A0" w:firstRow="1" w:lastRow="0" w:firstColumn="1" w:lastColumn="0" w:noHBand="0" w:noVBand="0"/>
      </w:tblPr>
      <w:tblGrid>
        <w:gridCol w:w="10206"/>
      </w:tblGrid>
      <w:tr w:rsidR="00267E06" w:rsidRPr="006B1158" w14:paraId="1A2799EB" w14:textId="77777777" w:rsidTr="00694C11">
        <w:trPr>
          <w:trHeight w:val="1443"/>
        </w:trPr>
        <w:tc>
          <w:tcPr>
            <w:tcW w:w="10206" w:type="dxa"/>
          </w:tcPr>
          <w:p w14:paraId="564B19BF" w14:textId="77777777" w:rsidR="00267E06" w:rsidRPr="006B1158" w:rsidRDefault="008677EB" w:rsidP="008748DC">
            <w:pPr>
              <w:tabs>
                <w:tab w:val="left" w:pos="7450"/>
              </w:tabs>
              <w:rPr>
                <w:rFonts w:cs="Garamond"/>
                <w:sz w:val="18"/>
                <w:szCs w:val="20"/>
              </w:rPr>
            </w:pPr>
            <w:r w:rsidRPr="006B1158">
              <w:rPr>
                <w:rFonts w:cs="Garamond"/>
                <w:sz w:val="18"/>
                <w:szCs w:val="20"/>
              </w:rPr>
              <w:t>!rutan!</w:t>
            </w:r>
            <w:r w:rsidR="00267E06" w:rsidRPr="006B1158">
              <w:rPr>
                <w:rFonts w:cs="Garamond"/>
                <w:sz w:val="18"/>
                <w:szCs w:val="20"/>
              </w:rPr>
              <w:tab/>
            </w:r>
          </w:p>
        </w:tc>
      </w:tr>
    </w:tbl>
    <w:tbl>
      <w:tblPr>
        <w:tblStyle w:val="Tabellrutnt"/>
        <w:tblpPr w:leftFromText="141" w:rightFromText="141" w:vertAnchor="text" w:horzAnchor="margin" w:tblpX="137" w:tblpY="10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3485"/>
        <w:gridCol w:w="3368"/>
      </w:tblGrid>
      <w:tr w:rsidR="006B1158" w:rsidRPr="006B1158" w14:paraId="431EDF7C" w14:textId="77777777" w:rsidTr="006B1158">
        <w:tc>
          <w:tcPr>
            <w:tcW w:w="3348" w:type="dxa"/>
          </w:tcPr>
          <w:p w14:paraId="7C488490" w14:textId="77777777" w:rsidR="006B1158" w:rsidRPr="006B1158" w:rsidRDefault="000627D2" w:rsidP="000627D2">
            <w:pPr>
              <w:spacing w:before="24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Lärare: !mentor!</w:t>
            </w:r>
          </w:p>
        </w:tc>
        <w:tc>
          <w:tcPr>
            <w:tcW w:w="3485" w:type="dxa"/>
          </w:tcPr>
          <w:p w14:paraId="0512915C" w14:textId="77777777" w:rsidR="006B1158" w:rsidRPr="006B1158" w:rsidRDefault="006B1158" w:rsidP="006B1158">
            <w:pPr>
              <w:spacing w:before="240"/>
              <w:jc w:val="center"/>
              <w:rPr>
                <w:sz w:val="18"/>
                <w:szCs w:val="20"/>
              </w:rPr>
            </w:pPr>
            <w:r w:rsidRPr="006B1158">
              <w:rPr>
                <w:sz w:val="18"/>
                <w:szCs w:val="20"/>
              </w:rPr>
              <w:t>!termin!</w:t>
            </w:r>
          </w:p>
        </w:tc>
        <w:tc>
          <w:tcPr>
            <w:tcW w:w="3368" w:type="dxa"/>
          </w:tcPr>
          <w:p w14:paraId="345F3271" w14:textId="77777777" w:rsidR="006B1158" w:rsidRPr="006B1158" w:rsidRDefault="000627D2" w:rsidP="000627D2">
            <w:pPr>
              <w:spacing w:before="240"/>
              <w:jc w:val="righ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Datum: !datum!</w:t>
            </w:r>
          </w:p>
        </w:tc>
      </w:tr>
    </w:tbl>
    <w:p w14:paraId="12706800" w14:textId="77777777" w:rsidR="006B1158" w:rsidRPr="0042142B" w:rsidRDefault="006B1158" w:rsidP="006B1158">
      <w:pPr>
        <w:spacing w:before="240"/>
        <w:rPr>
          <w:sz w:val="20"/>
          <w:szCs w:val="20"/>
        </w:rPr>
      </w:pPr>
    </w:p>
    <w:sectPr w:rsidR="006B1158" w:rsidRPr="0042142B" w:rsidSect="006B1158">
      <w:headerReference w:type="default" r:id="rId6"/>
      <w:pgSz w:w="11906" w:h="16838"/>
      <w:pgMar w:top="1560" w:right="720" w:bottom="426" w:left="720" w:header="426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98DA7D" w14:textId="77777777" w:rsidR="00A013BA" w:rsidRDefault="00A013BA" w:rsidP="00A62DD8">
      <w:r>
        <w:separator/>
      </w:r>
    </w:p>
  </w:endnote>
  <w:endnote w:type="continuationSeparator" w:id="0">
    <w:p w14:paraId="4BEFCDE6" w14:textId="77777777" w:rsidR="00A013BA" w:rsidRDefault="00A013BA" w:rsidP="00A62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60000287" w:usb1="00000001" w:usb2="00000000" w:usb3="00000000" w:csb0="0000019F" w:csb1="00000000"/>
  </w:font>
  <w:font w:name="ITC Franklin Gothic LT Book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TCFranklinGothic LT Book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632B32" w14:textId="77777777" w:rsidR="00A013BA" w:rsidRDefault="00A013BA" w:rsidP="00A62DD8">
      <w:r>
        <w:separator/>
      </w:r>
    </w:p>
  </w:footnote>
  <w:footnote w:type="continuationSeparator" w:id="0">
    <w:p w14:paraId="4DE28795" w14:textId="77777777" w:rsidR="00A013BA" w:rsidRDefault="00A013BA" w:rsidP="00A62D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D906DA" w14:textId="77777777" w:rsidR="00267E06" w:rsidRDefault="00000000">
    <w:pPr>
      <w:pStyle w:val="Sidhuvud"/>
    </w:pPr>
    <w:r>
      <w:rPr>
        <w:noProof/>
      </w:rPr>
      <w:pict w14:anchorId="641A7F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8.6pt;margin-top:-1.8pt;width:97.5pt;height:52.15pt;z-index:251659264;mso-position-horizontal-relative:text;mso-position-vertical-relative:text;mso-width-relative:page;mso-height-relative:page">
          <v:imagedata r:id="rId1" o:title="logga_demo"/>
        </v:shape>
      </w:pict>
    </w:r>
  </w:p>
  <w:p w14:paraId="42E882A1" w14:textId="77777777" w:rsidR="00267E06" w:rsidRDefault="006B1158" w:rsidP="006B1158">
    <w:pPr>
      <w:pStyle w:val="Sidhuvud"/>
      <w:tabs>
        <w:tab w:val="left" w:pos="2010"/>
        <w:tab w:val="right" w:pos="10466"/>
      </w:tabs>
      <w:jc w:val="right"/>
      <w:rPr>
        <w:rFonts w:ascii="Arial" w:hAnsi="Arial" w:cs="Arial"/>
        <w:b/>
        <w:bCs/>
        <w:color w:val="80B65D"/>
        <w:sz w:val="40"/>
        <w:szCs w:val="40"/>
      </w:rPr>
    </w:pPr>
    <w:r>
      <w:rPr>
        <w:rFonts w:ascii="Arial" w:hAnsi="Arial" w:cs="Arial"/>
        <w:b/>
        <w:bCs/>
        <w:color w:val="80B65D"/>
        <w:sz w:val="40"/>
        <w:szCs w:val="40"/>
      </w:rPr>
      <w:tab/>
    </w:r>
    <w:r>
      <w:rPr>
        <w:rFonts w:ascii="Arial" w:hAnsi="Arial" w:cs="Arial"/>
        <w:b/>
        <w:bCs/>
        <w:color w:val="80B65D"/>
        <w:sz w:val="40"/>
        <w:szCs w:val="40"/>
      </w:rPr>
      <w:tab/>
    </w:r>
    <w:r w:rsidR="00267E06" w:rsidRPr="000C70BF">
      <w:rPr>
        <w:rFonts w:ascii="Arial" w:hAnsi="Arial" w:cs="Arial"/>
        <w:b/>
        <w:bCs/>
        <w:color w:val="80B65D"/>
        <w:sz w:val="40"/>
        <w:szCs w:val="40"/>
      </w:rPr>
      <w:t>Omdömesblankett för grundskolan</w:t>
    </w:r>
  </w:p>
  <w:p w14:paraId="6CE8457C" w14:textId="77777777" w:rsidR="00267E06" w:rsidRDefault="00267E06" w:rsidP="00564989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49F"/>
    <w:rsid w:val="00007346"/>
    <w:rsid w:val="000159FE"/>
    <w:rsid w:val="00022A5B"/>
    <w:rsid w:val="00023586"/>
    <w:rsid w:val="000255BF"/>
    <w:rsid w:val="00036DEF"/>
    <w:rsid w:val="00052DE4"/>
    <w:rsid w:val="000627D2"/>
    <w:rsid w:val="00070A76"/>
    <w:rsid w:val="00075E90"/>
    <w:rsid w:val="0008062B"/>
    <w:rsid w:val="00086446"/>
    <w:rsid w:val="00090B3B"/>
    <w:rsid w:val="000A2011"/>
    <w:rsid w:val="000B22EE"/>
    <w:rsid w:val="000C70BF"/>
    <w:rsid w:val="000F6081"/>
    <w:rsid w:val="001139A9"/>
    <w:rsid w:val="0012041C"/>
    <w:rsid w:val="00130819"/>
    <w:rsid w:val="00135307"/>
    <w:rsid w:val="00135F8A"/>
    <w:rsid w:val="00144978"/>
    <w:rsid w:val="001728E6"/>
    <w:rsid w:val="00181DB4"/>
    <w:rsid w:val="001829C5"/>
    <w:rsid w:val="001B2C3F"/>
    <w:rsid w:val="001C40B5"/>
    <w:rsid w:val="001E07E6"/>
    <w:rsid w:val="001F03C7"/>
    <w:rsid w:val="002112C0"/>
    <w:rsid w:val="002357F8"/>
    <w:rsid w:val="00237454"/>
    <w:rsid w:val="002410E0"/>
    <w:rsid w:val="002542B7"/>
    <w:rsid w:val="0025555B"/>
    <w:rsid w:val="00267E06"/>
    <w:rsid w:val="002905D7"/>
    <w:rsid w:val="0029106C"/>
    <w:rsid w:val="002A1134"/>
    <w:rsid w:val="002B0E9F"/>
    <w:rsid w:val="002C0289"/>
    <w:rsid w:val="002E14D3"/>
    <w:rsid w:val="002F62ED"/>
    <w:rsid w:val="003026E8"/>
    <w:rsid w:val="00343BA4"/>
    <w:rsid w:val="0034402F"/>
    <w:rsid w:val="00354E33"/>
    <w:rsid w:val="003607F5"/>
    <w:rsid w:val="00360C69"/>
    <w:rsid w:val="003644C0"/>
    <w:rsid w:val="00380E87"/>
    <w:rsid w:val="0038451E"/>
    <w:rsid w:val="00397C79"/>
    <w:rsid w:val="003A2778"/>
    <w:rsid w:val="003B5F5A"/>
    <w:rsid w:val="003B6088"/>
    <w:rsid w:val="003E17DE"/>
    <w:rsid w:val="003E61CD"/>
    <w:rsid w:val="003F1E8A"/>
    <w:rsid w:val="0042142B"/>
    <w:rsid w:val="00431310"/>
    <w:rsid w:val="00437BC9"/>
    <w:rsid w:val="00447A57"/>
    <w:rsid w:val="00451C26"/>
    <w:rsid w:val="0045395E"/>
    <w:rsid w:val="00457FFB"/>
    <w:rsid w:val="004646AA"/>
    <w:rsid w:val="004703A2"/>
    <w:rsid w:val="004735DB"/>
    <w:rsid w:val="00475C91"/>
    <w:rsid w:val="00486A3B"/>
    <w:rsid w:val="004C1943"/>
    <w:rsid w:val="004C7F2A"/>
    <w:rsid w:val="004F4FBE"/>
    <w:rsid w:val="00503081"/>
    <w:rsid w:val="00507618"/>
    <w:rsid w:val="00516958"/>
    <w:rsid w:val="00532387"/>
    <w:rsid w:val="00550B58"/>
    <w:rsid w:val="00560FFE"/>
    <w:rsid w:val="00564989"/>
    <w:rsid w:val="00565E16"/>
    <w:rsid w:val="005744D9"/>
    <w:rsid w:val="00580F75"/>
    <w:rsid w:val="005A1264"/>
    <w:rsid w:val="005A1A31"/>
    <w:rsid w:val="005A228B"/>
    <w:rsid w:val="005A6E86"/>
    <w:rsid w:val="005B311E"/>
    <w:rsid w:val="005B5ED1"/>
    <w:rsid w:val="005D057F"/>
    <w:rsid w:val="005D0E7E"/>
    <w:rsid w:val="005E28F2"/>
    <w:rsid w:val="0060009B"/>
    <w:rsid w:val="0061018D"/>
    <w:rsid w:val="0062462D"/>
    <w:rsid w:val="00641C11"/>
    <w:rsid w:val="00654214"/>
    <w:rsid w:val="00666FD9"/>
    <w:rsid w:val="00693278"/>
    <w:rsid w:val="00694C11"/>
    <w:rsid w:val="006B1158"/>
    <w:rsid w:val="006B6FFF"/>
    <w:rsid w:val="006D6727"/>
    <w:rsid w:val="006F4243"/>
    <w:rsid w:val="006F76E2"/>
    <w:rsid w:val="0070297A"/>
    <w:rsid w:val="007069B3"/>
    <w:rsid w:val="00711E66"/>
    <w:rsid w:val="00715FD1"/>
    <w:rsid w:val="0072166A"/>
    <w:rsid w:val="00734BA7"/>
    <w:rsid w:val="007428CE"/>
    <w:rsid w:val="00760B49"/>
    <w:rsid w:val="00762A74"/>
    <w:rsid w:val="007938FB"/>
    <w:rsid w:val="007B6ECE"/>
    <w:rsid w:val="007C1EC9"/>
    <w:rsid w:val="007E02B0"/>
    <w:rsid w:val="008079B9"/>
    <w:rsid w:val="00810BFF"/>
    <w:rsid w:val="00810EDB"/>
    <w:rsid w:val="008649C0"/>
    <w:rsid w:val="008677EB"/>
    <w:rsid w:val="008748DC"/>
    <w:rsid w:val="00883E62"/>
    <w:rsid w:val="008A0A6E"/>
    <w:rsid w:val="008A2DFD"/>
    <w:rsid w:val="008A4671"/>
    <w:rsid w:val="008C28CC"/>
    <w:rsid w:val="008D3F09"/>
    <w:rsid w:val="008D6ED0"/>
    <w:rsid w:val="00911588"/>
    <w:rsid w:val="00917DC0"/>
    <w:rsid w:val="009269AA"/>
    <w:rsid w:val="009329EB"/>
    <w:rsid w:val="009410A8"/>
    <w:rsid w:val="009724F7"/>
    <w:rsid w:val="00992D67"/>
    <w:rsid w:val="00997CEC"/>
    <w:rsid w:val="009A6F7B"/>
    <w:rsid w:val="009D29DF"/>
    <w:rsid w:val="009E4717"/>
    <w:rsid w:val="009F6B15"/>
    <w:rsid w:val="00A013BA"/>
    <w:rsid w:val="00A05289"/>
    <w:rsid w:val="00A2089A"/>
    <w:rsid w:val="00A25577"/>
    <w:rsid w:val="00A312FF"/>
    <w:rsid w:val="00A41F4F"/>
    <w:rsid w:val="00A478C2"/>
    <w:rsid w:val="00A5507D"/>
    <w:rsid w:val="00A627BA"/>
    <w:rsid w:val="00A62DD8"/>
    <w:rsid w:val="00A7318B"/>
    <w:rsid w:val="00A85706"/>
    <w:rsid w:val="00A86945"/>
    <w:rsid w:val="00A90A42"/>
    <w:rsid w:val="00A90F42"/>
    <w:rsid w:val="00AD3A0B"/>
    <w:rsid w:val="00AD7310"/>
    <w:rsid w:val="00AE2F6A"/>
    <w:rsid w:val="00AF441D"/>
    <w:rsid w:val="00B03F9A"/>
    <w:rsid w:val="00B0514B"/>
    <w:rsid w:val="00B116DB"/>
    <w:rsid w:val="00B329BC"/>
    <w:rsid w:val="00B414CF"/>
    <w:rsid w:val="00B514E8"/>
    <w:rsid w:val="00B553AB"/>
    <w:rsid w:val="00B55D3C"/>
    <w:rsid w:val="00B7144E"/>
    <w:rsid w:val="00B75A1E"/>
    <w:rsid w:val="00B8545F"/>
    <w:rsid w:val="00BB5425"/>
    <w:rsid w:val="00BC61FD"/>
    <w:rsid w:val="00BD006C"/>
    <w:rsid w:val="00BD0FCD"/>
    <w:rsid w:val="00BD12B6"/>
    <w:rsid w:val="00BD23B6"/>
    <w:rsid w:val="00BE2178"/>
    <w:rsid w:val="00BF6C53"/>
    <w:rsid w:val="00C00901"/>
    <w:rsid w:val="00C04A60"/>
    <w:rsid w:val="00C05850"/>
    <w:rsid w:val="00C06F3D"/>
    <w:rsid w:val="00C15E98"/>
    <w:rsid w:val="00C3021A"/>
    <w:rsid w:val="00C344C8"/>
    <w:rsid w:val="00C45EB3"/>
    <w:rsid w:val="00C554A9"/>
    <w:rsid w:val="00C560A7"/>
    <w:rsid w:val="00C80C09"/>
    <w:rsid w:val="00C8547B"/>
    <w:rsid w:val="00C926DC"/>
    <w:rsid w:val="00CA0163"/>
    <w:rsid w:val="00CD55DA"/>
    <w:rsid w:val="00CF4DC9"/>
    <w:rsid w:val="00D13A7B"/>
    <w:rsid w:val="00D17CCC"/>
    <w:rsid w:val="00D207C4"/>
    <w:rsid w:val="00D278CF"/>
    <w:rsid w:val="00D310A8"/>
    <w:rsid w:val="00D854A3"/>
    <w:rsid w:val="00D97A87"/>
    <w:rsid w:val="00DC4CFE"/>
    <w:rsid w:val="00DE1D8F"/>
    <w:rsid w:val="00DE3279"/>
    <w:rsid w:val="00DE7370"/>
    <w:rsid w:val="00E0549F"/>
    <w:rsid w:val="00E23D48"/>
    <w:rsid w:val="00E3531B"/>
    <w:rsid w:val="00E475E9"/>
    <w:rsid w:val="00E56118"/>
    <w:rsid w:val="00E600F2"/>
    <w:rsid w:val="00E674E8"/>
    <w:rsid w:val="00E8496D"/>
    <w:rsid w:val="00E95C36"/>
    <w:rsid w:val="00E9666A"/>
    <w:rsid w:val="00EA1245"/>
    <w:rsid w:val="00EC4AF2"/>
    <w:rsid w:val="00EC5BAB"/>
    <w:rsid w:val="00ED6E79"/>
    <w:rsid w:val="00F010AD"/>
    <w:rsid w:val="00F122D0"/>
    <w:rsid w:val="00F12865"/>
    <w:rsid w:val="00F161A8"/>
    <w:rsid w:val="00F20A46"/>
    <w:rsid w:val="00F304A2"/>
    <w:rsid w:val="00F5254C"/>
    <w:rsid w:val="00F7197B"/>
    <w:rsid w:val="00F76C69"/>
    <w:rsid w:val="00F80762"/>
    <w:rsid w:val="00F90A3C"/>
    <w:rsid w:val="00FA2E42"/>
    <w:rsid w:val="00FA6084"/>
    <w:rsid w:val="00FA77BC"/>
    <w:rsid w:val="00FE2EF3"/>
    <w:rsid w:val="00FE4FF0"/>
    <w:rsid w:val="00FF167D"/>
    <w:rsid w:val="00FF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2A0408C"/>
  <w15:docId w15:val="{F543722D-19A9-4130-976B-1B25F37D7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aramond" w:eastAsia="Times New Roman" w:hAnsi="Garamond" w:cs="Times New Roman"/>
        <w:sz w:val="22"/>
        <w:szCs w:val="22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locked="1" w:uiPriority="0"/>
    <w:lsdException w:name="List 5" w:locked="1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locked="1" w:uiPriority="0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62B"/>
    <w:rPr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Allmntstyckeformat">
    <w:name w:val="[Allmänt styckeformat]"/>
    <w:basedOn w:val="Normal"/>
    <w:uiPriority w:val="99"/>
    <w:rsid w:val="005B311E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</w:rPr>
  </w:style>
  <w:style w:type="paragraph" w:styleId="Brdtext">
    <w:name w:val="Body Text"/>
    <w:basedOn w:val="Allmntstyckeformat"/>
    <w:link w:val="BrdtextChar"/>
    <w:uiPriority w:val="99"/>
    <w:rsid w:val="005B311E"/>
    <w:pPr>
      <w:spacing w:line="250" w:lineRule="atLeast"/>
    </w:pPr>
    <w:rPr>
      <w:rFonts w:ascii="ITC Franklin Gothic LT Book" w:hAnsi="ITC Franklin Gothic LT Book" w:cs="ITC Franklin Gothic LT Book"/>
      <w:sz w:val="18"/>
      <w:szCs w:val="18"/>
    </w:rPr>
  </w:style>
  <w:style w:type="character" w:customStyle="1" w:styleId="BrdtextChar">
    <w:name w:val="Brödtext Char"/>
    <w:basedOn w:val="Standardstycketeckensnitt"/>
    <w:link w:val="Brdtext"/>
    <w:uiPriority w:val="99"/>
    <w:locked/>
    <w:rsid w:val="005B311E"/>
    <w:rPr>
      <w:rFonts w:ascii="ITC Franklin Gothic LT Book" w:hAnsi="ITC Franklin Gothic LT Book" w:cs="ITC Franklin Gothic LT Book"/>
      <w:color w:val="000000"/>
      <w:sz w:val="18"/>
      <w:szCs w:val="18"/>
    </w:rPr>
  </w:style>
  <w:style w:type="paragraph" w:customStyle="1" w:styleId="Ingetstyckeformat">
    <w:name w:val="[Inget styckeformat]"/>
    <w:uiPriority w:val="99"/>
    <w:rsid w:val="005B311E"/>
    <w:pPr>
      <w:autoSpaceDE w:val="0"/>
      <w:autoSpaceDN w:val="0"/>
      <w:adjustRightInd w:val="0"/>
      <w:spacing w:line="288" w:lineRule="auto"/>
      <w:textAlignment w:val="center"/>
    </w:pPr>
    <w:rPr>
      <w:rFonts w:ascii="ITCFranklinGothic LT Book" w:hAnsi="ITCFranklinGothic LT Book"/>
      <w:color w:val="000000"/>
      <w:sz w:val="24"/>
      <w:szCs w:val="24"/>
    </w:rPr>
  </w:style>
  <w:style w:type="paragraph" w:customStyle="1" w:styleId="Brdluftver">
    <w:name w:val="Bröd luft över"/>
    <w:basedOn w:val="Normal"/>
    <w:uiPriority w:val="99"/>
    <w:rsid w:val="005B311E"/>
    <w:pPr>
      <w:autoSpaceDE w:val="0"/>
      <w:autoSpaceDN w:val="0"/>
      <w:adjustRightInd w:val="0"/>
      <w:spacing w:before="57" w:line="220" w:lineRule="atLeast"/>
      <w:textAlignment w:val="center"/>
    </w:pPr>
    <w:rPr>
      <w:rFonts w:ascii="ITCFranklinGothic LT Book" w:hAnsi="ITCFranklinGothic LT Book"/>
      <w:color w:val="000000"/>
      <w:sz w:val="16"/>
      <w:szCs w:val="16"/>
    </w:rPr>
  </w:style>
  <w:style w:type="character" w:customStyle="1" w:styleId="Fetbrd">
    <w:name w:val="Fet bröd"/>
    <w:uiPriority w:val="99"/>
    <w:rsid w:val="005B311E"/>
    <w:rPr>
      <w:w w:val="100"/>
    </w:rPr>
  </w:style>
  <w:style w:type="table" w:styleId="Tabellrutnt">
    <w:name w:val="Table Grid"/>
    <w:basedOn w:val="Normaltabell"/>
    <w:uiPriority w:val="99"/>
    <w:rsid w:val="005B311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shllartext">
    <w:name w:val="Placeholder Text"/>
    <w:basedOn w:val="Standardstycketeckensnitt"/>
    <w:uiPriority w:val="99"/>
    <w:semiHidden/>
    <w:rsid w:val="002905D7"/>
    <w:rPr>
      <w:rFonts w:cs="Times New Roman"/>
      <w:color w:val="808080"/>
    </w:rPr>
  </w:style>
  <w:style w:type="paragraph" w:styleId="Ballongtext">
    <w:name w:val="Balloon Text"/>
    <w:basedOn w:val="Normal"/>
    <w:link w:val="BallongtextChar"/>
    <w:uiPriority w:val="99"/>
    <w:rsid w:val="002905D7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locked/>
    <w:rsid w:val="002905D7"/>
    <w:rPr>
      <w:rFonts w:ascii="Tahoma" w:hAnsi="Tahoma" w:cs="Tahoma"/>
      <w:sz w:val="16"/>
      <w:szCs w:val="16"/>
    </w:rPr>
  </w:style>
  <w:style w:type="paragraph" w:styleId="Sidhuvud">
    <w:name w:val="header"/>
    <w:basedOn w:val="Normal"/>
    <w:link w:val="SidhuvudChar"/>
    <w:uiPriority w:val="99"/>
    <w:rsid w:val="00A62DD8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locked/>
    <w:rsid w:val="00A62DD8"/>
    <w:rPr>
      <w:rFonts w:cs="Times New Roman"/>
    </w:rPr>
  </w:style>
  <w:style w:type="paragraph" w:styleId="Sidfot">
    <w:name w:val="footer"/>
    <w:basedOn w:val="Normal"/>
    <w:link w:val="SidfotChar"/>
    <w:uiPriority w:val="99"/>
    <w:rsid w:val="00A62DD8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locked/>
    <w:rsid w:val="00A62DD8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8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hemi\Desktop\Omd&#246;mesblankett%20f&#246;r%20grundskolans%20&#229;rskurs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Omdömesblankett för grundskolans årskurs 1.dotx</Template>
  <TotalTime>64</TotalTime>
  <Pages>1</Pages>
  <Words>131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Skolverket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Simple School Reports</dc:creator>
  <cp:keywords/>
  <dc:description/>
  <cp:lastModifiedBy>Sandra Mosshäll</cp:lastModifiedBy>
  <cp:revision>28</cp:revision>
  <cp:lastPrinted>2015-10-26T12:06:00Z</cp:lastPrinted>
  <dcterms:created xsi:type="dcterms:W3CDTF">2016-12-08T11:00:00Z</dcterms:created>
  <dcterms:modified xsi:type="dcterms:W3CDTF">2024-11-28T05:01:00Z</dcterms:modified>
</cp:coreProperties>
</file>